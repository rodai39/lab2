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19BAA" w14:textId="368D900A" w:rsidR="009C04DB" w:rsidRDefault="008A1995">
      <w:pPr>
        <w:widowControl w:val="0"/>
        <w:jc w:val="center"/>
      </w:pPr>
      <w:r>
        <w:t>ГУАП</w:t>
      </w:r>
    </w:p>
    <w:p w14:paraId="2ADDA5E6" w14:textId="77777777" w:rsidR="009C04DB" w:rsidRDefault="008A1995">
      <w:pPr>
        <w:widowControl w:val="0"/>
        <w:spacing w:before="480"/>
        <w:jc w:val="center"/>
      </w:pPr>
      <w:r>
        <w:t xml:space="preserve">КАФЕДРА № </w:t>
      </w:r>
      <w:r w:rsidR="00192B76">
        <w:t>14</w:t>
      </w:r>
    </w:p>
    <w:p w14:paraId="14322A92" w14:textId="77777777" w:rsidR="009C04DB" w:rsidRDefault="008A1995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397D77D" w14:textId="77777777" w:rsidR="009C04DB" w:rsidRDefault="008A1995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C04DB" w14:paraId="2693FD25" w14:textId="77777777">
        <w:tc>
          <w:tcPr>
            <w:tcW w:w="32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5332B5F1" w14:textId="77777777" w:rsidR="009C04DB" w:rsidRDefault="000B04A1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B7ACF17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1679ED1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F447C43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115FE2FF" w14:textId="77777777" w:rsidR="009C04DB" w:rsidRDefault="000B04A1">
            <w:pPr>
              <w:widowControl w:val="0"/>
              <w:spacing w:before="120"/>
              <w:jc w:val="center"/>
            </w:pPr>
            <w:r>
              <w:t>А</w:t>
            </w:r>
            <w:r w:rsidR="00C13A6E">
              <w:t>.</w:t>
            </w:r>
            <w:r w:rsidR="00192B76">
              <w:t xml:space="preserve"> </w:t>
            </w:r>
            <w:r>
              <w:t>Ю</w:t>
            </w:r>
            <w:r w:rsidR="00C13A6E">
              <w:t>.</w:t>
            </w:r>
            <w:r w:rsidR="00192B76">
              <w:t xml:space="preserve"> </w:t>
            </w:r>
            <w:r>
              <w:t>Петров</w:t>
            </w:r>
            <w:r w:rsidR="008A1995">
              <w:t xml:space="preserve"> </w:t>
            </w:r>
          </w:p>
        </w:tc>
      </w:tr>
      <w:tr w:rsidR="009C04DB" w14:paraId="2A6C9A9B" w14:textId="77777777">
        <w:tc>
          <w:tcPr>
            <w:tcW w:w="32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6634A3D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A23B8CF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283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775D54F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E851823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30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2FBA16D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373F524" w14:textId="77777777" w:rsidR="009C04DB" w:rsidRDefault="009C04DB">
      <w:pPr>
        <w:pStyle w:val="afa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C04DB" w14:paraId="60618987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2902ED6" w14:textId="3285C218" w:rsidR="009C04DB" w:rsidRDefault="008A1995">
            <w:pPr>
              <w:pStyle w:val="afa"/>
              <w:spacing w:before="960"/>
            </w:pPr>
            <w:r>
              <w:t>ОТЧЕТ О ЛАБОРАТОРНОЙ РАБОТЕ</w:t>
            </w:r>
            <w:r w:rsidR="00334832">
              <w:t xml:space="preserve"> №</w:t>
            </w:r>
            <w:r w:rsidR="004C3B70">
              <w:t>2</w:t>
            </w:r>
          </w:p>
        </w:tc>
      </w:tr>
      <w:tr w:rsidR="009C04DB" w14:paraId="47A7A4F6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8E5EC51" w14:textId="0CEAA013" w:rsidR="009C04DB" w:rsidRPr="00334832" w:rsidRDefault="009C04DB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</w:p>
        </w:tc>
      </w:tr>
      <w:tr w:rsidR="009C04DB" w14:paraId="3D7E1EE5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5703A6D" w14:textId="77777777" w:rsidR="009C04DB" w:rsidRPr="00570B19" w:rsidRDefault="008A1995" w:rsidP="0033483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34832">
              <w:rPr>
                <w:sz w:val="28"/>
                <w:szCs w:val="28"/>
                <w:lang w:val="ru-RU"/>
              </w:rPr>
              <w:t>ТЕХНОЛОГИИ ПРОГРАММИРОВАНИЯ</w:t>
            </w:r>
          </w:p>
        </w:tc>
      </w:tr>
      <w:tr w:rsidR="009C04DB" w14:paraId="4208EE37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A7412FB" w14:textId="77777777" w:rsidR="009C04DB" w:rsidRDefault="009C04D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C04DB" w14:paraId="1717F608" w14:textId="77777777">
        <w:tc>
          <w:tcPr>
            <w:tcW w:w="94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BA7954F" w14:textId="77777777" w:rsidR="009C04DB" w:rsidRDefault="009C04DB">
            <w:pPr>
              <w:widowControl w:val="0"/>
              <w:jc w:val="center"/>
            </w:pPr>
          </w:p>
        </w:tc>
      </w:tr>
    </w:tbl>
    <w:p w14:paraId="0D464DFA" w14:textId="32EED9E5" w:rsidR="009C04DB" w:rsidRDefault="008A1995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C04DB" w14:paraId="0AAA3D59" w14:textId="77777777">
        <w:tc>
          <w:tcPr>
            <w:tcW w:w="216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D2A24B8" w14:textId="77777777" w:rsidR="009C04DB" w:rsidRDefault="008A1995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34CF89D3" w14:textId="77777777" w:rsidR="009C04DB" w:rsidRPr="00C13A6E" w:rsidRDefault="00C13A6E">
            <w:pPr>
              <w:widowControl w:val="0"/>
              <w:spacing w:before="120"/>
              <w:jc w:val="center"/>
            </w:pPr>
            <w:r>
              <w:t>1243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8E73B79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9E13FEF" w14:textId="39ACB9BA" w:rsidR="009C04DB" w:rsidRDefault="00C84C4A" w:rsidP="00192B76">
            <w:pPr>
              <w:widowControl w:val="0"/>
              <w:spacing w:before="120"/>
            </w:pPr>
            <w:r>
              <w:rPr>
                <w:noProof/>
              </w:rPr>
              <w:t xml:space="preserve">                      </w:t>
            </w:r>
            <w:r w:rsidR="00140A72">
              <w:t>09.12</w:t>
            </w:r>
            <w:r w:rsidR="00334832">
              <w:t>.2024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15EAFC1" w14:textId="77777777" w:rsidR="009C04DB" w:rsidRDefault="009C04DB"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388969BD" w14:textId="15501BF6" w:rsidR="009C04DB" w:rsidRPr="00A467A5" w:rsidRDefault="00A467A5">
            <w:pPr>
              <w:widowControl w:val="0"/>
              <w:spacing w:before="120"/>
              <w:jc w:val="center"/>
            </w:pPr>
            <w:r>
              <w:t>М. Э. Зайнулин</w:t>
            </w:r>
          </w:p>
        </w:tc>
      </w:tr>
      <w:tr w:rsidR="009C04DB" w14:paraId="2996A898" w14:textId="77777777">
        <w:tc>
          <w:tcPr>
            <w:tcW w:w="216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0002FF6" w14:textId="77777777" w:rsidR="009C04DB" w:rsidRDefault="009C04DB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23CC5C9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07C8C8E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52909F0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226F1AAD" w14:textId="77777777" w:rsidR="009C04DB" w:rsidRDefault="009C04DB">
            <w:pPr>
              <w:widowControl w:val="0"/>
              <w:spacing w:line="180" w:lineRule="exact"/>
            </w:pPr>
          </w:p>
        </w:tc>
        <w:tc>
          <w:tcPr>
            <w:tcW w:w="26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1B5F1433" w14:textId="77777777" w:rsidR="009C04DB" w:rsidRDefault="008A199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3CE8E50" w14:textId="77777777" w:rsidR="009C04DB" w:rsidRDefault="009C04DB">
      <w:pPr>
        <w:widowControl w:val="0"/>
        <w:rPr>
          <w:sz w:val="20"/>
          <w:szCs w:val="20"/>
        </w:rPr>
      </w:pPr>
    </w:p>
    <w:p w14:paraId="7636444A" w14:textId="77777777" w:rsidR="009C04DB" w:rsidRDefault="008A1995">
      <w:pPr>
        <w:widowControl w:val="0"/>
        <w:spacing w:before="1800"/>
        <w:jc w:val="center"/>
      </w:pPr>
      <w:r>
        <w:t>Санкт-Петербург</w:t>
      </w:r>
      <w:r w:rsidRPr="00C84C4A">
        <w:t xml:space="preserve"> </w:t>
      </w:r>
      <w:r w:rsidR="00334832">
        <w:t>2024</w:t>
      </w:r>
    </w:p>
    <w:p w14:paraId="1AE6B1B0" w14:textId="77777777" w:rsidR="009C04DB" w:rsidRDefault="008A1995">
      <w:r>
        <w:br w:type="page" w:clear="all"/>
      </w:r>
    </w:p>
    <w:p w14:paraId="1F3B6882" w14:textId="77777777" w:rsidR="00E20A65" w:rsidRDefault="00E20A65" w:rsidP="00A23B13">
      <w:pPr>
        <w:widowControl w:val="0"/>
        <w:spacing w:line="360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lastRenderedPageBreak/>
        <w:t>1. Описание задания</w:t>
      </w:r>
    </w:p>
    <w:p w14:paraId="15BB2F81" w14:textId="39D7F432" w:rsidR="004C3B70" w:rsidRPr="004C3B70" w:rsidRDefault="004C3B70" w:rsidP="00140A72">
      <w:pPr>
        <w:widowControl w:val="0"/>
        <w:spacing w:line="360" w:lineRule="auto"/>
      </w:pPr>
      <w:r>
        <w:rPr>
          <w:b/>
          <w:bCs/>
          <w:sz w:val="28"/>
          <w:szCs w:val="28"/>
        </w:rPr>
        <w:tab/>
      </w:r>
      <w:r w:rsidR="00140A72">
        <w:t>Вариант 9</w:t>
      </w:r>
    </w:p>
    <w:p w14:paraId="7E600AF7" w14:textId="5F8229AE" w:rsidR="00140A72" w:rsidRPr="00140A72" w:rsidRDefault="00140A72" w:rsidP="00140A72">
      <w:pPr>
        <w:pStyle w:val="a3"/>
        <w:widowControl w:val="0"/>
        <w:spacing w:line="360" w:lineRule="auto"/>
        <w:ind w:left="0" w:firstLine="720"/>
        <w:jc w:val="both"/>
      </w:pPr>
      <w:r>
        <w:t>1.Стандартные потоки</w:t>
      </w:r>
      <w:r w:rsidRPr="00140A72">
        <w:t>:</w:t>
      </w:r>
    </w:p>
    <w:p w14:paraId="41B43EDE" w14:textId="77777777" w:rsidR="00140A72" w:rsidRDefault="00140A72" w:rsidP="00140A72">
      <w:pPr>
        <w:widowControl w:val="0"/>
        <w:spacing w:line="360" w:lineRule="auto"/>
        <w:jc w:val="both"/>
      </w:pPr>
      <w:r>
        <w:t xml:space="preserve">Определить класс с именем TRAIN, содержащий следующие поля: </w:t>
      </w:r>
    </w:p>
    <w:p w14:paraId="5AE3F6F7" w14:textId="7178C897" w:rsidR="00140A72" w:rsidRDefault="00140A72" w:rsidP="00140A72">
      <w:pPr>
        <w:widowControl w:val="0"/>
        <w:spacing w:line="360" w:lineRule="auto"/>
        <w:jc w:val="both"/>
      </w:pPr>
      <w:r>
        <w:t xml:space="preserve">● название пункта назначения; </w:t>
      </w:r>
    </w:p>
    <w:p w14:paraId="5622F67F" w14:textId="1327047D" w:rsidR="00140A72" w:rsidRDefault="00140A72" w:rsidP="00140A72">
      <w:pPr>
        <w:widowControl w:val="0"/>
        <w:spacing w:line="360" w:lineRule="auto"/>
        <w:jc w:val="both"/>
      </w:pPr>
      <w:r>
        <w:t xml:space="preserve">● номер поезда; </w:t>
      </w:r>
    </w:p>
    <w:p w14:paraId="1CC03EAA" w14:textId="77777777" w:rsidR="00140A72" w:rsidRDefault="00140A72" w:rsidP="00140A72">
      <w:pPr>
        <w:widowControl w:val="0"/>
        <w:spacing w:line="360" w:lineRule="auto"/>
        <w:jc w:val="both"/>
      </w:pPr>
      <w:r>
        <w:t xml:space="preserve">● время отправления. </w:t>
      </w:r>
    </w:p>
    <w:p w14:paraId="4A1CB62D" w14:textId="7A25F1F5" w:rsidR="00140A72" w:rsidRDefault="00140A72" w:rsidP="00140A72">
      <w:pPr>
        <w:widowControl w:val="0"/>
        <w:spacing w:line="360" w:lineRule="auto"/>
        <w:jc w:val="both"/>
      </w:pPr>
      <w:r>
        <w:t xml:space="preserve">Определить методы доступа к этим полям и перегруженные операции извлечения и вставки для объектов типа TRAIN. Заранее число объектов не известно. Написать программу, выполняющую следующие действия: </w:t>
      </w:r>
    </w:p>
    <w:p w14:paraId="2A329E67" w14:textId="4EEBE0D2" w:rsidR="00140A72" w:rsidRDefault="00140A72" w:rsidP="00140A72">
      <w:pPr>
        <w:widowControl w:val="0"/>
        <w:spacing w:line="360" w:lineRule="auto"/>
        <w:jc w:val="both"/>
      </w:pPr>
      <w:r>
        <w:t xml:space="preserve">● записи должны быть упорядочены по номерам поездов; </w:t>
      </w:r>
    </w:p>
    <w:p w14:paraId="5C2D129F" w14:textId="2FD56FE6" w:rsidR="00140A72" w:rsidRDefault="00140A72" w:rsidP="00140A72">
      <w:pPr>
        <w:widowControl w:val="0"/>
        <w:spacing w:line="360" w:lineRule="auto"/>
        <w:jc w:val="both"/>
      </w:pPr>
      <w:r>
        <w:t xml:space="preserve">● вывод на экран информации о поезде, номер которого введен с клавиатуры; </w:t>
      </w:r>
    </w:p>
    <w:p w14:paraId="5A65F632" w14:textId="452CA119" w:rsidR="00140A72" w:rsidRDefault="00140A72" w:rsidP="00140A72">
      <w:pPr>
        <w:widowControl w:val="0"/>
        <w:spacing w:line="360" w:lineRule="auto"/>
        <w:jc w:val="both"/>
      </w:pPr>
      <w:r>
        <w:t xml:space="preserve">● если таких поездов нет, выдать на дисплей соответствующее сообщение. </w:t>
      </w:r>
    </w:p>
    <w:p w14:paraId="2C41B556" w14:textId="093DCB45" w:rsidR="00140A72" w:rsidRPr="00140A72" w:rsidRDefault="00140A72" w:rsidP="00140A72">
      <w:pPr>
        <w:widowControl w:val="0"/>
        <w:spacing w:line="360" w:lineRule="auto"/>
        <w:ind w:firstLine="720"/>
        <w:jc w:val="both"/>
      </w:pPr>
      <w:r>
        <w:t>2. Файловые и строковые потоки</w:t>
      </w:r>
      <w:r>
        <w:rPr>
          <w:lang w:val="en-US"/>
        </w:rPr>
        <w:t>:</w:t>
      </w:r>
    </w:p>
    <w:p w14:paraId="0E153EEA" w14:textId="3252C44E" w:rsidR="006A6900" w:rsidRDefault="00140A72" w:rsidP="00140A72">
      <w:pPr>
        <w:widowControl w:val="0"/>
        <w:spacing w:line="360" w:lineRule="auto"/>
        <w:jc w:val="both"/>
      </w:pPr>
      <w:r>
        <w:t>С использованием файловых и строковых потоков написать программу, которая считывает текст из файла и выводит на экран только предложения, состоящие из заданного количества слов.</w:t>
      </w:r>
    </w:p>
    <w:p w14:paraId="2938C392" w14:textId="12B0F623" w:rsidR="00E20A65" w:rsidRDefault="00E20A65" w:rsidP="00140A72">
      <w:pPr>
        <w:widowControl w:val="0"/>
        <w:tabs>
          <w:tab w:val="left" w:pos="3682"/>
        </w:tabs>
        <w:spacing w:line="360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t>2. Формализация</w:t>
      </w:r>
    </w:p>
    <w:p w14:paraId="5662382C" w14:textId="738A9571" w:rsidR="00140A72" w:rsidRPr="00140A72" w:rsidRDefault="00140A72" w:rsidP="00140A72">
      <w:pPr>
        <w:widowControl w:val="0"/>
        <w:tabs>
          <w:tab w:val="left" w:pos="3682"/>
        </w:tabs>
        <w:spacing w:line="360" w:lineRule="auto"/>
        <w:rPr>
          <w:bCs/>
          <w:sz w:val="28"/>
          <w:szCs w:val="28"/>
        </w:rPr>
      </w:pPr>
      <w:r w:rsidRPr="00140A72">
        <w:rPr>
          <w:bCs/>
          <w:sz w:val="28"/>
          <w:szCs w:val="28"/>
        </w:rPr>
        <w:t xml:space="preserve">Задача 1 реализуется с помощью двух классов: </w:t>
      </w:r>
      <w:r w:rsidRPr="00140A72">
        <w:rPr>
          <w:bCs/>
          <w:sz w:val="28"/>
          <w:szCs w:val="28"/>
          <w:lang w:val="en-US"/>
        </w:rPr>
        <w:t>Train</w:t>
      </w:r>
      <w:r w:rsidRPr="00140A72"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List</w:t>
      </w:r>
      <w:r w:rsidRPr="00140A72">
        <w:rPr>
          <w:bCs/>
          <w:sz w:val="28"/>
          <w:szCs w:val="28"/>
        </w:rPr>
        <w:t xml:space="preserve">. Класс </w:t>
      </w:r>
      <w:r w:rsidRPr="00140A72">
        <w:rPr>
          <w:bCs/>
          <w:sz w:val="28"/>
          <w:szCs w:val="28"/>
          <w:lang w:val="en-US"/>
        </w:rPr>
        <w:t>Train</w:t>
      </w:r>
      <w:r w:rsidRPr="00140A72">
        <w:rPr>
          <w:bCs/>
          <w:sz w:val="28"/>
          <w:szCs w:val="28"/>
        </w:rPr>
        <w:t xml:space="preserve"> (определение в </w:t>
      </w:r>
      <w:r w:rsidRPr="00140A72">
        <w:rPr>
          <w:bCs/>
          <w:sz w:val="28"/>
          <w:szCs w:val="28"/>
          <w:lang w:val="en-US"/>
        </w:rPr>
        <w:t>train</w:t>
      </w:r>
      <w:r w:rsidRPr="00140A72">
        <w:rPr>
          <w:bCs/>
          <w:sz w:val="28"/>
          <w:szCs w:val="28"/>
        </w:rPr>
        <w:t>.</w:t>
      </w:r>
      <w:r w:rsidRPr="00140A72">
        <w:rPr>
          <w:bCs/>
          <w:sz w:val="28"/>
          <w:szCs w:val="28"/>
          <w:lang w:val="en-US"/>
        </w:rPr>
        <w:t>h</w:t>
      </w:r>
      <w:r w:rsidRPr="00140A72">
        <w:rPr>
          <w:bCs/>
          <w:sz w:val="28"/>
          <w:szCs w:val="28"/>
        </w:rPr>
        <w:t xml:space="preserve">, реализация в </w:t>
      </w:r>
      <w:r w:rsidRPr="00140A72">
        <w:rPr>
          <w:bCs/>
          <w:sz w:val="28"/>
          <w:szCs w:val="28"/>
          <w:lang w:val="en-US"/>
        </w:rPr>
        <w:t>train</w:t>
      </w:r>
      <w:r w:rsidRPr="00140A72">
        <w:rPr>
          <w:bCs/>
          <w:sz w:val="28"/>
          <w:szCs w:val="28"/>
        </w:rPr>
        <w:t>.</w:t>
      </w:r>
      <w:r w:rsidRPr="00140A72">
        <w:rPr>
          <w:bCs/>
          <w:sz w:val="28"/>
          <w:szCs w:val="28"/>
          <w:lang w:val="en-US"/>
        </w:rPr>
        <w:t>cpp</w:t>
      </w:r>
      <w:r w:rsidRPr="00140A72">
        <w:rPr>
          <w:bCs/>
          <w:sz w:val="28"/>
          <w:szCs w:val="28"/>
        </w:rPr>
        <w:t>) описывает поезд, храня информацию о пункте назначения, номере и времени отправления. Он включает конструкторы (без параметров, с параметрами, копирования), деструктор, методы доступа (</w:t>
      </w:r>
      <w:r w:rsidRPr="00140A72">
        <w:rPr>
          <w:bCs/>
          <w:sz w:val="28"/>
          <w:szCs w:val="28"/>
          <w:lang w:val="en-US"/>
        </w:rPr>
        <w:t>get</w:t>
      </w:r>
      <w:r w:rsidRPr="00140A72">
        <w:rPr>
          <w:bCs/>
          <w:sz w:val="28"/>
          <w:szCs w:val="28"/>
        </w:rPr>
        <w:t>/</w:t>
      </w:r>
      <w:r w:rsidRPr="00140A72">
        <w:rPr>
          <w:bCs/>
          <w:sz w:val="28"/>
          <w:szCs w:val="28"/>
          <w:lang w:val="en-US"/>
        </w:rPr>
        <w:t>set</w:t>
      </w:r>
      <w:r w:rsidRPr="00140A72">
        <w:rPr>
          <w:bCs/>
          <w:sz w:val="28"/>
          <w:szCs w:val="28"/>
        </w:rPr>
        <w:t>) к полям, а также публичные методы отображения информации о всех поездах и изменения данных поезда.</w:t>
      </w:r>
    </w:p>
    <w:p w14:paraId="1111DF08" w14:textId="77777777" w:rsidR="00140A72" w:rsidRPr="00140A72" w:rsidRDefault="00140A72" w:rsidP="00140A72">
      <w:pPr>
        <w:widowControl w:val="0"/>
        <w:tabs>
          <w:tab w:val="left" w:pos="3682"/>
        </w:tabs>
        <w:spacing w:line="360" w:lineRule="auto"/>
        <w:rPr>
          <w:bCs/>
          <w:sz w:val="28"/>
          <w:szCs w:val="28"/>
        </w:rPr>
      </w:pPr>
    </w:p>
    <w:p w14:paraId="75A5F0B9" w14:textId="294E055B" w:rsidR="00140A72" w:rsidRPr="00140A72" w:rsidRDefault="00140A72" w:rsidP="00140A72">
      <w:pPr>
        <w:widowControl w:val="0"/>
        <w:tabs>
          <w:tab w:val="left" w:pos="3682"/>
        </w:tabs>
        <w:spacing w:line="360" w:lineRule="auto"/>
        <w:rPr>
          <w:bCs/>
          <w:sz w:val="28"/>
          <w:szCs w:val="28"/>
        </w:rPr>
      </w:pPr>
      <w:r w:rsidRPr="00140A72"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List</w:t>
      </w:r>
      <w:r w:rsidRPr="00140A72">
        <w:rPr>
          <w:bCs/>
          <w:sz w:val="28"/>
          <w:szCs w:val="28"/>
        </w:rPr>
        <w:t xml:space="preserve"> (определение в </w:t>
      </w:r>
      <w:r>
        <w:rPr>
          <w:bCs/>
          <w:sz w:val="28"/>
          <w:szCs w:val="28"/>
          <w:lang w:val="en-US"/>
        </w:rPr>
        <w:t>List</w:t>
      </w:r>
      <w:r w:rsidRPr="00140A72">
        <w:rPr>
          <w:bCs/>
          <w:sz w:val="28"/>
          <w:szCs w:val="28"/>
        </w:rPr>
        <w:t>.</w:t>
      </w:r>
      <w:r w:rsidRPr="00140A72">
        <w:rPr>
          <w:bCs/>
          <w:sz w:val="28"/>
          <w:szCs w:val="28"/>
          <w:lang w:val="en-US"/>
        </w:rPr>
        <w:t>h</w:t>
      </w:r>
      <w:r w:rsidRPr="00140A72">
        <w:rPr>
          <w:bCs/>
          <w:sz w:val="28"/>
          <w:szCs w:val="28"/>
        </w:rPr>
        <w:t xml:space="preserve">, реализация в </w:t>
      </w:r>
      <w:r>
        <w:rPr>
          <w:bCs/>
          <w:sz w:val="28"/>
          <w:szCs w:val="28"/>
          <w:lang w:val="en-US"/>
        </w:rPr>
        <w:t>List</w:t>
      </w:r>
      <w:r w:rsidRPr="00140A72">
        <w:rPr>
          <w:bCs/>
          <w:sz w:val="28"/>
          <w:szCs w:val="28"/>
        </w:rPr>
        <w:t>.</w:t>
      </w:r>
      <w:r w:rsidRPr="00140A72">
        <w:rPr>
          <w:bCs/>
          <w:sz w:val="28"/>
          <w:szCs w:val="28"/>
          <w:lang w:val="en-US"/>
        </w:rPr>
        <w:t>cpp</w:t>
      </w:r>
      <w:r w:rsidRPr="00140A72">
        <w:rPr>
          <w:bCs/>
          <w:sz w:val="28"/>
          <w:szCs w:val="28"/>
        </w:rPr>
        <w:t>) управляет списком поездов, используя структуру связного списка. Каждый узел списка (</w:t>
      </w:r>
      <w:r w:rsidRPr="00140A72">
        <w:rPr>
          <w:bCs/>
          <w:sz w:val="28"/>
          <w:szCs w:val="28"/>
          <w:lang w:val="en-US"/>
        </w:rPr>
        <w:t>Node</w:t>
      </w:r>
      <w:r w:rsidRPr="00140A72">
        <w:rPr>
          <w:bCs/>
          <w:sz w:val="28"/>
          <w:szCs w:val="28"/>
        </w:rPr>
        <w:t xml:space="preserve">) содержит указатель на следующий узел и объект класса </w:t>
      </w:r>
      <w:r w:rsidRPr="00140A72">
        <w:rPr>
          <w:bCs/>
          <w:sz w:val="28"/>
          <w:szCs w:val="28"/>
          <w:lang w:val="en-US"/>
        </w:rPr>
        <w:t>Train</w:t>
      </w:r>
      <w:r w:rsidRPr="00140A72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List</w:t>
      </w:r>
      <w:r w:rsidRPr="00140A72">
        <w:rPr>
          <w:bCs/>
          <w:sz w:val="28"/>
          <w:szCs w:val="28"/>
        </w:rPr>
        <w:t xml:space="preserve"> хранит указатели на начало и конец списка, а также количество элементов. Он предоставляет конструкторы (без параметров, с параметрами, копирования), деструктор, методы добавления, удаления, изменения и отображения поездов, сортировки по номеру поезда, поиска по номеру и перегруженный оператор </w:t>
      </w:r>
      <w:r w:rsidRPr="00140A72">
        <w:rPr>
          <w:bCs/>
          <w:sz w:val="28"/>
          <w:szCs w:val="28"/>
        </w:rPr>
        <w:lastRenderedPageBreak/>
        <w:t>доступа по индексу. Программа использует стандартные потоки ввода-вывода (</w:t>
      </w:r>
      <w:proofErr w:type="spellStart"/>
      <w:r w:rsidRPr="00140A72">
        <w:rPr>
          <w:bCs/>
          <w:sz w:val="28"/>
          <w:szCs w:val="28"/>
          <w:lang w:val="en-US"/>
        </w:rPr>
        <w:t>iostream</w:t>
      </w:r>
      <w:proofErr w:type="spellEnd"/>
      <w:r w:rsidRPr="00140A72">
        <w:rPr>
          <w:bCs/>
          <w:sz w:val="28"/>
          <w:szCs w:val="28"/>
        </w:rPr>
        <w:t>).</w:t>
      </w:r>
    </w:p>
    <w:p w14:paraId="7A10D999" w14:textId="77777777" w:rsidR="00140A72" w:rsidRPr="00140A72" w:rsidRDefault="00140A72" w:rsidP="00140A72">
      <w:pPr>
        <w:widowControl w:val="0"/>
        <w:tabs>
          <w:tab w:val="left" w:pos="3682"/>
        </w:tabs>
        <w:spacing w:line="360" w:lineRule="auto"/>
        <w:rPr>
          <w:bCs/>
          <w:sz w:val="28"/>
          <w:szCs w:val="28"/>
        </w:rPr>
      </w:pPr>
    </w:p>
    <w:p w14:paraId="7378AE1A" w14:textId="77777777" w:rsidR="00140A72" w:rsidRPr="00140A72" w:rsidRDefault="00140A72" w:rsidP="00140A72">
      <w:pPr>
        <w:widowControl w:val="0"/>
        <w:tabs>
          <w:tab w:val="left" w:pos="3682"/>
        </w:tabs>
        <w:spacing w:line="360" w:lineRule="auto"/>
        <w:rPr>
          <w:bCs/>
          <w:sz w:val="28"/>
          <w:szCs w:val="28"/>
          <w:lang w:val="en-US"/>
        </w:rPr>
      </w:pPr>
      <w:r w:rsidRPr="00140A72">
        <w:rPr>
          <w:bCs/>
          <w:sz w:val="28"/>
          <w:szCs w:val="28"/>
        </w:rPr>
        <w:t xml:space="preserve">Задача 2 решается с помощью класса </w:t>
      </w:r>
      <w:proofErr w:type="spellStart"/>
      <w:r w:rsidRPr="00140A72">
        <w:rPr>
          <w:bCs/>
          <w:sz w:val="28"/>
          <w:szCs w:val="28"/>
          <w:lang w:val="en-US"/>
        </w:rPr>
        <w:t>SentenseFilter</w:t>
      </w:r>
      <w:proofErr w:type="spellEnd"/>
      <w:r w:rsidRPr="00140A72">
        <w:rPr>
          <w:bCs/>
          <w:sz w:val="28"/>
          <w:szCs w:val="28"/>
        </w:rPr>
        <w:t xml:space="preserve"> (определение в </w:t>
      </w:r>
      <w:r w:rsidRPr="00140A72">
        <w:rPr>
          <w:bCs/>
          <w:sz w:val="28"/>
          <w:szCs w:val="28"/>
          <w:lang w:val="en-US"/>
        </w:rPr>
        <w:t>sentence</w:t>
      </w:r>
      <w:r w:rsidRPr="00140A72">
        <w:rPr>
          <w:bCs/>
          <w:sz w:val="28"/>
          <w:szCs w:val="28"/>
        </w:rPr>
        <w:t>_</w:t>
      </w:r>
      <w:r w:rsidRPr="00140A72">
        <w:rPr>
          <w:bCs/>
          <w:sz w:val="28"/>
          <w:szCs w:val="28"/>
          <w:lang w:val="en-US"/>
        </w:rPr>
        <w:t>filter</w:t>
      </w:r>
      <w:r w:rsidRPr="00140A72">
        <w:rPr>
          <w:bCs/>
          <w:sz w:val="28"/>
          <w:szCs w:val="28"/>
        </w:rPr>
        <w:t>.</w:t>
      </w:r>
      <w:r w:rsidRPr="00140A72">
        <w:rPr>
          <w:bCs/>
          <w:sz w:val="28"/>
          <w:szCs w:val="28"/>
          <w:lang w:val="en-US"/>
        </w:rPr>
        <w:t>h</w:t>
      </w:r>
      <w:r w:rsidRPr="00140A72">
        <w:rPr>
          <w:bCs/>
          <w:sz w:val="28"/>
          <w:szCs w:val="28"/>
        </w:rPr>
        <w:t xml:space="preserve">, реализация в </w:t>
      </w:r>
      <w:r w:rsidRPr="00140A72">
        <w:rPr>
          <w:bCs/>
          <w:sz w:val="28"/>
          <w:szCs w:val="28"/>
          <w:lang w:val="en-US"/>
        </w:rPr>
        <w:t>sentence</w:t>
      </w:r>
      <w:r w:rsidRPr="00140A72">
        <w:rPr>
          <w:bCs/>
          <w:sz w:val="28"/>
          <w:szCs w:val="28"/>
        </w:rPr>
        <w:t>_</w:t>
      </w:r>
      <w:r w:rsidRPr="00140A72">
        <w:rPr>
          <w:bCs/>
          <w:sz w:val="28"/>
          <w:szCs w:val="28"/>
          <w:lang w:val="en-US"/>
        </w:rPr>
        <w:t>filter</w:t>
      </w:r>
      <w:r w:rsidRPr="00140A72">
        <w:rPr>
          <w:bCs/>
          <w:sz w:val="28"/>
          <w:szCs w:val="28"/>
        </w:rPr>
        <w:t>.</w:t>
      </w:r>
      <w:r w:rsidRPr="00140A72">
        <w:rPr>
          <w:bCs/>
          <w:sz w:val="28"/>
          <w:szCs w:val="28"/>
          <w:lang w:val="en-US"/>
        </w:rPr>
        <w:t>cpp</w:t>
      </w:r>
      <w:r w:rsidRPr="00140A72">
        <w:rPr>
          <w:bCs/>
          <w:sz w:val="28"/>
          <w:szCs w:val="28"/>
        </w:rPr>
        <w:t xml:space="preserve">). Этот класс обрабатывает тексты, определяя количество слов. В частной области находятся поля для хранения текста, количества слов и флага подключения к файлу, а также методы разбиения текста на слова и подсчета слов. В публичной области – конструкторы (без параметров, с параметрами, копирования), деструктор и метод вывода результата обработки. </w:t>
      </w:r>
      <w:proofErr w:type="spellStart"/>
      <w:r w:rsidRPr="00140A72">
        <w:rPr>
          <w:bCs/>
          <w:sz w:val="28"/>
          <w:szCs w:val="28"/>
          <w:lang w:val="en-US"/>
        </w:rPr>
        <w:t>Программа</w:t>
      </w:r>
      <w:proofErr w:type="spellEnd"/>
      <w:r w:rsidRPr="00140A72">
        <w:rPr>
          <w:bCs/>
          <w:sz w:val="28"/>
          <w:szCs w:val="28"/>
          <w:lang w:val="en-US"/>
        </w:rPr>
        <w:t xml:space="preserve"> </w:t>
      </w:r>
      <w:proofErr w:type="spellStart"/>
      <w:r w:rsidRPr="00140A72">
        <w:rPr>
          <w:bCs/>
          <w:sz w:val="28"/>
          <w:szCs w:val="28"/>
          <w:lang w:val="en-US"/>
        </w:rPr>
        <w:t>использует</w:t>
      </w:r>
      <w:proofErr w:type="spellEnd"/>
      <w:r w:rsidRPr="00140A72">
        <w:rPr>
          <w:bCs/>
          <w:sz w:val="28"/>
          <w:szCs w:val="28"/>
          <w:lang w:val="en-US"/>
        </w:rPr>
        <w:t xml:space="preserve"> </w:t>
      </w:r>
      <w:proofErr w:type="spellStart"/>
      <w:r w:rsidRPr="00140A72">
        <w:rPr>
          <w:bCs/>
          <w:sz w:val="28"/>
          <w:szCs w:val="28"/>
          <w:lang w:val="en-US"/>
        </w:rPr>
        <w:t>строковые</w:t>
      </w:r>
      <w:proofErr w:type="spellEnd"/>
      <w:r w:rsidRPr="00140A72">
        <w:rPr>
          <w:bCs/>
          <w:sz w:val="28"/>
          <w:szCs w:val="28"/>
          <w:lang w:val="en-US"/>
        </w:rPr>
        <w:t xml:space="preserve"> (</w:t>
      </w:r>
      <w:proofErr w:type="spellStart"/>
      <w:r w:rsidRPr="00140A72">
        <w:rPr>
          <w:bCs/>
          <w:sz w:val="28"/>
          <w:szCs w:val="28"/>
          <w:lang w:val="en-US"/>
        </w:rPr>
        <w:t>sstream</w:t>
      </w:r>
      <w:proofErr w:type="spellEnd"/>
      <w:r w:rsidRPr="00140A72">
        <w:rPr>
          <w:bCs/>
          <w:sz w:val="28"/>
          <w:szCs w:val="28"/>
          <w:lang w:val="en-US"/>
        </w:rPr>
        <w:t xml:space="preserve">) и </w:t>
      </w:r>
      <w:proofErr w:type="spellStart"/>
      <w:r w:rsidRPr="00140A72">
        <w:rPr>
          <w:bCs/>
          <w:sz w:val="28"/>
          <w:szCs w:val="28"/>
          <w:lang w:val="en-US"/>
        </w:rPr>
        <w:t>файловые</w:t>
      </w:r>
      <w:proofErr w:type="spellEnd"/>
      <w:r w:rsidRPr="00140A72">
        <w:rPr>
          <w:bCs/>
          <w:sz w:val="28"/>
          <w:szCs w:val="28"/>
          <w:lang w:val="en-US"/>
        </w:rPr>
        <w:t xml:space="preserve"> (</w:t>
      </w:r>
      <w:proofErr w:type="spellStart"/>
      <w:r w:rsidRPr="00140A72">
        <w:rPr>
          <w:bCs/>
          <w:sz w:val="28"/>
          <w:szCs w:val="28"/>
          <w:lang w:val="en-US"/>
        </w:rPr>
        <w:t>fstream</w:t>
      </w:r>
      <w:proofErr w:type="spellEnd"/>
      <w:r w:rsidRPr="00140A72">
        <w:rPr>
          <w:bCs/>
          <w:sz w:val="28"/>
          <w:szCs w:val="28"/>
          <w:lang w:val="en-US"/>
        </w:rPr>
        <w:t xml:space="preserve">) </w:t>
      </w:r>
      <w:proofErr w:type="spellStart"/>
      <w:r w:rsidRPr="00140A72">
        <w:rPr>
          <w:bCs/>
          <w:sz w:val="28"/>
          <w:szCs w:val="28"/>
          <w:lang w:val="en-US"/>
        </w:rPr>
        <w:t>потоки</w:t>
      </w:r>
      <w:proofErr w:type="spellEnd"/>
      <w:r w:rsidRPr="00140A72">
        <w:rPr>
          <w:bCs/>
          <w:sz w:val="28"/>
          <w:szCs w:val="28"/>
          <w:lang w:val="en-US"/>
        </w:rPr>
        <w:t>.</w:t>
      </w:r>
    </w:p>
    <w:p w14:paraId="77BC0E75" w14:textId="77777777" w:rsidR="00140A72" w:rsidRPr="00140A72" w:rsidRDefault="00140A72" w:rsidP="00140A72">
      <w:pPr>
        <w:widowControl w:val="0"/>
        <w:tabs>
          <w:tab w:val="left" w:pos="3682"/>
        </w:tabs>
        <w:spacing w:line="360" w:lineRule="auto"/>
        <w:rPr>
          <w:bCs/>
          <w:sz w:val="28"/>
          <w:szCs w:val="28"/>
          <w:lang w:val="en-US"/>
        </w:rPr>
      </w:pPr>
    </w:p>
    <w:p w14:paraId="29DF46C0" w14:textId="048397D1" w:rsidR="00140A72" w:rsidRPr="00140A72" w:rsidRDefault="00140A72" w:rsidP="00140A72">
      <w:pPr>
        <w:widowControl w:val="0"/>
        <w:tabs>
          <w:tab w:val="left" w:pos="3682"/>
        </w:tabs>
        <w:spacing w:line="360" w:lineRule="auto"/>
        <w:rPr>
          <w:bCs/>
          <w:sz w:val="28"/>
          <w:szCs w:val="28"/>
        </w:rPr>
      </w:pPr>
      <w:r w:rsidRPr="00140A72">
        <w:rPr>
          <w:bCs/>
          <w:sz w:val="28"/>
          <w:szCs w:val="28"/>
        </w:rPr>
        <w:t xml:space="preserve">Функция проверки корректности вводимых данных описана в </w:t>
      </w:r>
      <w:r w:rsidRPr="00140A72">
        <w:rPr>
          <w:bCs/>
          <w:sz w:val="28"/>
          <w:szCs w:val="28"/>
          <w:lang w:val="en-US"/>
        </w:rPr>
        <w:t>check</w:t>
      </w:r>
      <w:r w:rsidRPr="00140A72">
        <w:rPr>
          <w:bCs/>
          <w:sz w:val="28"/>
          <w:szCs w:val="28"/>
        </w:rPr>
        <w:t>.</w:t>
      </w:r>
      <w:r w:rsidRPr="00140A72">
        <w:rPr>
          <w:bCs/>
          <w:sz w:val="28"/>
          <w:szCs w:val="28"/>
          <w:lang w:val="en-US"/>
        </w:rPr>
        <w:t>h</w:t>
      </w:r>
      <w:r w:rsidRPr="00140A72">
        <w:rPr>
          <w:bCs/>
          <w:sz w:val="28"/>
          <w:szCs w:val="28"/>
        </w:rPr>
        <w:t xml:space="preserve"> и реализована в соответствующем .</w:t>
      </w:r>
      <w:r w:rsidRPr="00140A72">
        <w:rPr>
          <w:bCs/>
          <w:sz w:val="28"/>
          <w:szCs w:val="28"/>
          <w:lang w:val="en-US"/>
        </w:rPr>
        <w:t>cpp</w:t>
      </w:r>
      <w:r w:rsidRPr="00140A72">
        <w:rPr>
          <w:bCs/>
          <w:sz w:val="28"/>
          <w:szCs w:val="28"/>
        </w:rPr>
        <w:t xml:space="preserve"> файле. Главный файл </w:t>
      </w:r>
      <w:r w:rsidRPr="00140A72">
        <w:rPr>
          <w:bCs/>
          <w:sz w:val="28"/>
          <w:szCs w:val="28"/>
          <w:lang w:val="en-US"/>
        </w:rPr>
        <w:t>main</w:t>
      </w:r>
      <w:r w:rsidRPr="00140A72">
        <w:rPr>
          <w:bCs/>
          <w:sz w:val="28"/>
          <w:szCs w:val="28"/>
        </w:rPr>
        <w:t>.</w:t>
      </w:r>
      <w:r w:rsidRPr="00140A72">
        <w:rPr>
          <w:bCs/>
          <w:sz w:val="28"/>
          <w:szCs w:val="28"/>
          <w:lang w:val="en-US"/>
        </w:rPr>
        <w:t>cpp</w:t>
      </w:r>
      <w:r w:rsidRPr="00140A72">
        <w:rPr>
          <w:bCs/>
          <w:sz w:val="28"/>
          <w:szCs w:val="28"/>
        </w:rPr>
        <w:t xml:space="preserve"> содержит пользовательский интерфейс для работы с обеими задачами, обработку исключений и обеспечивает взаимодействие с пользователем через консоль. Программа использует динамическое выделение памяти и не использует контейнеры из стандартной библиотеки шаблонов (</w:t>
      </w:r>
      <w:r w:rsidRPr="00140A72">
        <w:rPr>
          <w:bCs/>
          <w:sz w:val="28"/>
          <w:szCs w:val="28"/>
          <w:lang w:val="en-US"/>
        </w:rPr>
        <w:t>STL</w:t>
      </w:r>
      <w:r w:rsidRPr="00140A72">
        <w:rPr>
          <w:bCs/>
          <w:sz w:val="28"/>
          <w:szCs w:val="28"/>
        </w:rPr>
        <w:t>).</w:t>
      </w:r>
    </w:p>
    <w:p w14:paraId="38121E3E" w14:textId="31111ECD" w:rsidR="00D6728D" w:rsidRDefault="00334832" w:rsidP="00A467A5">
      <w:pPr>
        <w:widowControl w:val="0"/>
        <w:spacing w:line="360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t>3</w:t>
      </w:r>
      <w:r w:rsidR="008A1995" w:rsidRPr="006A6900">
        <w:rPr>
          <w:b/>
          <w:bCs/>
          <w:sz w:val="28"/>
          <w:szCs w:val="28"/>
        </w:rPr>
        <w:t xml:space="preserve">. Исходный код программы </w:t>
      </w:r>
    </w:p>
    <w:p w14:paraId="78D776A9" w14:textId="4F4724E9" w:rsidR="00140A72" w:rsidRPr="009B2101" w:rsidRDefault="00140A72" w:rsidP="00A467A5">
      <w:pPr>
        <w:widowControl w:val="0"/>
        <w:spacing w:line="360" w:lineRule="auto"/>
        <w:rPr>
          <w:bCs/>
          <w:sz w:val="28"/>
          <w:szCs w:val="28"/>
          <w:lang w:val="en-US"/>
        </w:rPr>
      </w:pPr>
      <w:r w:rsidRPr="009B2101">
        <w:rPr>
          <w:bCs/>
          <w:sz w:val="28"/>
          <w:szCs w:val="28"/>
          <w:lang w:val="en-US"/>
        </w:rPr>
        <w:t>https://github.com/Ksoxsane/lab2</w:t>
      </w:r>
    </w:p>
    <w:p w14:paraId="01551555" w14:textId="77777777" w:rsidR="009B2101" w:rsidRDefault="009B2101" w:rsidP="009B2101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list.h</w:t>
      </w:r>
      <w:proofErr w:type="spellEnd"/>
    </w:p>
    <w:p w14:paraId="2AAE443D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ifndef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TRAINLIST_H</w:t>
      </w:r>
    </w:p>
    <w:p w14:paraId="7A7C9DC4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#define TRAINLIST_H</w:t>
      </w:r>
    </w:p>
    <w:p w14:paraId="19BD5E98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#pragma once</w:t>
      </w:r>
    </w:p>
    <w:p w14:paraId="10E2A066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iostream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&gt;</w:t>
      </w:r>
    </w:p>
    <w:p w14:paraId="61301EDA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fstream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&gt;</w:t>
      </w:r>
    </w:p>
    <w:p w14:paraId="0E1C7B1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&lt;string&gt;</w:t>
      </w:r>
    </w:p>
    <w:p w14:paraId="75AA2E4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1CBDC08B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"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train.h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"</w:t>
      </w:r>
    </w:p>
    <w:p w14:paraId="3690663E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5CAF38E1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proofErr w:type="spellStart"/>
      <w:r w:rsidRPr="00AF60E4">
        <w:rPr>
          <w:rFonts w:ascii="Cascadia Code" w:hAnsi="Cascadia Code"/>
          <w:bCs/>
          <w:szCs w:val="28"/>
          <w:lang w:val="en-US"/>
        </w:rPr>
        <w:t>struct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Node</w:t>
      </w:r>
    </w:p>
    <w:p w14:paraId="49260035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{</w:t>
      </w:r>
    </w:p>
    <w:p w14:paraId="51E2BD61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Node* next;</w:t>
      </w:r>
    </w:p>
    <w:p w14:paraId="02882110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TRAIN* data;</w:t>
      </w:r>
    </w:p>
    <w:p w14:paraId="3B6908BA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};</w:t>
      </w:r>
    </w:p>
    <w:p w14:paraId="47809DF7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2C38E7C5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lastRenderedPageBreak/>
        <w:t xml:space="preserve">class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{</w:t>
      </w:r>
    </w:p>
    <w:p w14:paraId="1E203EA5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private:</w:t>
      </w:r>
    </w:p>
    <w:p w14:paraId="560FFDC2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Node* head;</w:t>
      </w:r>
    </w:p>
    <w:p w14:paraId="3E86CFB2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Node* tail;</w:t>
      </w:r>
    </w:p>
    <w:p w14:paraId="54DABFCC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count;</w:t>
      </w:r>
    </w:p>
    <w:p w14:paraId="66FCD0AB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0BDE2EFA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public:</w:t>
      </w:r>
    </w:p>
    <w:p w14:paraId="65BCF426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1CEF530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 xml:space="preserve">Node* head, Node* tail,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counter);</w:t>
      </w:r>
    </w:p>
    <w:p w14:paraId="2450619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&amp; other);</w:t>
      </w:r>
    </w:p>
    <w:p w14:paraId="3ABC02D1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~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59C4F187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7372AD91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Node*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get_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head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1179989A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Node*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get_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tail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00E0086B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2DAF946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addTrain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 xml:space="preserve">TRAIN*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Tr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,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index);</w:t>
      </w:r>
    </w:p>
    <w:p w14:paraId="43DC778D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&amp;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delete_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train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index);</w:t>
      </w:r>
    </w:p>
    <w:p w14:paraId="7BE33C8A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&amp;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edit(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index);</w:t>
      </w:r>
    </w:p>
    <w:p w14:paraId="57967A42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printAll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 xml:space="preserve">)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;</w:t>
      </w:r>
    </w:p>
    <w:p w14:paraId="42DD2732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printTrainsToNumber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number);</w:t>
      </w:r>
    </w:p>
    <w:p w14:paraId="39356E40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sortByNumber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51D352DC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&amp;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operator[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](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index);</w:t>
      </w:r>
    </w:p>
    <w:p w14:paraId="331E91F2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</w:rPr>
      </w:pPr>
      <w:r w:rsidRPr="00AF60E4">
        <w:rPr>
          <w:rFonts w:ascii="Cascadia Code" w:hAnsi="Cascadia Code"/>
          <w:bCs/>
          <w:szCs w:val="28"/>
        </w:rPr>
        <w:t>};</w:t>
      </w:r>
    </w:p>
    <w:p w14:paraId="36D1CA74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</w:rPr>
      </w:pPr>
    </w:p>
    <w:p w14:paraId="775FE478" w14:textId="24881D78" w:rsidR="009B2101" w:rsidRDefault="00AF60E4" w:rsidP="00AF60E4">
      <w:pPr>
        <w:widowControl w:val="0"/>
        <w:rPr>
          <w:rFonts w:ascii="Cascadia Code" w:hAnsi="Cascadia Code"/>
          <w:bCs/>
          <w:szCs w:val="28"/>
        </w:rPr>
      </w:pPr>
      <w:r w:rsidRPr="00AF60E4">
        <w:rPr>
          <w:rFonts w:ascii="Cascadia Code" w:hAnsi="Cascadia Code"/>
          <w:bCs/>
          <w:szCs w:val="28"/>
        </w:rPr>
        <w:t>#</w:t>
      </w:r>
      <w:proofErr w:type="spellStart"/>
      <w:r w:rsidRPr="00AF60E4">
        <w:rPr>
          <w:rFonts w:ascii="Cascadia Code" w:hAnsi="Cascadia Code"/>
          <w:bCs/>
          <w:szCs w:val="28"/>
        </w:rPr>
        <w:t>endif</w:t>
      </w:r>
      <w:proofErr w:type="spellEnd"/>
    </w:p>
    <w:p w14:paraId="14DF48C8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</w:rPr>
      </w:pPr>
    </w:p>
    <w:p w14:paraId="03FF093F" w14:textId="3EC74520" w:rsidR="001A208A" w:rsidRPr="00AF60E4" w:rsidRDefault="001A208A" w:rsidP="00A467A5">
      <w:pPr>
        <w:widowControl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</w:t>
      </w:r>
      <w:r w:rsidRPr="00AF60E4">
        <w:rPr>
          <w:b/>
          <w:bCs/>
          <w:sz w:val="28"/>
          <w:szCs w:val="28"/>
        </w:rPr>
        <w:t xml:space="preserve"> </w:t>
      </w:r>
      <w:r w:rsidR="009B2101">
        <w:rPr>
          <w:b/>
          <w:bCs/>
          <w:sz w:val="28"/>
          <w:szCs w:val="28"/>
          <w:lang w:val="en-US"/>
        </w:rPr>
        <w:t>list</w:t>
      </w:r>
      <w:r w:rsidRPr="00AF60E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2F969A3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#include "</w:t>
      </w:r>
      <w:proofErr w:type="spellStart"/>
      <w:r w:rsidRPr="00AF60E4">
        <w:rPr>
          <w:rFonts w:ascii="Cascadia Code" w:hAnsi="Cascadia Code"/>
          <w:bCs/>
          <w:lang w:val="en-US"/>
        </w:rPr>
        <w:t>list.h</w:t>
      </w:r>
      <w:proofErr w:type="spellEnd"/>
      <w:r w:rsidRPr="00AF60E4">
        <w:rPr>
          <w:rFonts w:ascii="Cascadia Code" w:hAnsi="Cascadia Code"/>
          <w:bCs/>
          <w:lang w:val="en-US"/>
        </w:rPr>
        <w:t>"</w:t>
      </w:r>
    </w:p>
    <w:p w14:paraId="3FA622B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#include &lt;algorithm&gt;</w:t>
      </w:r>
    </w:p>
    <w:p w14:paraId="638F9DC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17A5A5F4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48DC4B5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() : head(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), tail(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), count(0) {</w:t>
      </w:r>
    </w:p>
    <w:p w14:paraId="46444B29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"The constructor is called without parameters for the </w:t>
      </w: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class\n";</w:t>
      </w:r>
    </w:p>
    <w:p w14:paraId="450440F5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4F3CC16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68D49AC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(Node* h, Node* t, 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c) : head(h), tail(t), count(c) {</w:t>
      </w:r>
    </w:p>
    <w:p w14:paraId="3F42C8F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"The constructor is called with parameters for the </w:t>
      </w: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class\n";</w:t>
      </w:r>
    </w:p>
    <w:p w14:paraId="0025860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3A94690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6A8E163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&amp; other) : head(</w:t>
      </w:r>
      <w:proofErr w:type="spellStart"/>
      <w:r w:rsidRPr="00AF60E4">
        <w:rPr>
          <w:rFonts w:ascii="Cascadia Code" w:hAnsi="Cascadia Code"/>
          <w:bCs/>
          <w:lang w:val="en-US"/>
        </w:rPr>
        <w:t>other.head</w:t>
      </w:r>
      <w:proofErr w:type="spellEnd"/>
      <w:r w:rsidRPr="00AF60E4">
        <w:rPr>
          <w:rFonts w:ascii="Cascadia Code" w:hAnsi="Cascadia Code"/>
          <w:bCs/>
          <w:lang w:val="en-US"/>
        </w:rPr>
        <w:t>), tail(</w:t>
      </w:r>
      <w:proofErr w:type="spellStart"/>
      <w:r w:rsidRPr="00AF60E4">
        <w:rPr>
          <w:rFonts w:ascii="Cascadia Code" w:hAnsi="Cascadia Code"/>
          <w:bCs/>
          <w:lang w:val="en-US"/>
        </w:rPr>
        <w:t>other.tail</w:t>
      </w:r>
      <w:proofErr w:type="spellEnd"/>
      <w:r w:rsidRPr="00AF60E4">
        <w:rPr>
          <w:rFonts w:ascii="Cascadia Code" w:hAnsi="Cascadia Code"/>
          <w:bCs/>
          <w:lang w:val="en-US"/>
        </w:rPr>
        <w:t>), count(</w:t>
      </w:r>
      <w:proofErr w:type="spellStart"/>
      <w:r w:rsidRPr="00AF60E4">
        <w:rPr>
          <w:rFonts w:ascii="Cascadia Code" w:hAnsi="Cascadia Code"/>
          <w:bCs/>
          <w:lang w:val="en-US"/>
        </w:rPr>
        <w:t>other.count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67F85BE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"The copy constructor for the </w:t>
      </w: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class is called\n\n";</w:t>
      </w:r>
    </w:p>
    <w:p w14:paraId="3DEAB823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70A6DCEC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4C762B24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gramEnd"/>
      <w:r w:rsidRPr="00AF60E4">
        <w:rPr>
          <w:rFonts w:ascii="Cascadia Code" w:hAnsi="Cascadia Code"/>
          <w:bCs/>
          <w:lang w:val="en-US"/>
        </w:rPr>
        <w:t>~</w:t>
      </w: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() {</w:t>
      </w:r>
    </w:p>
    <w:p w14:paraId="6C61E303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while (</w:t>
      </w:r>
      <w:proofErr w:type="gramStart"/>
      <w:r w:rsidRPr="00AF60E4">
        <w:rPr>
          <w:rFonts w:ascii="Cascadia Code" w:hAnsi="Cascadia Code"/>
          <w:bCs/>
          <w:lang w:val="en-US"/>
        </w:rPr>
        <w:t>head !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024EC94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lastRenderedPageBreak/>
        <w:t xml:space="preserve">        Node* temp = head;</w:t>
      </w:r>
    </w:p>
    <w:p w14:paraId="238B6A1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head = head-&gt;next;</w:t>
      </w:r>
    </w:p>
    <w:p w14:paraId="367236B9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delete temp-&gt;data;</w:t>
      </w:r>
    </w:p>
    <w:p w14:paraId="56AA286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delete temp;</w:t>
      </w:r>
    </w:p>
    <w:p w14:paraId="58DDD9E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51FD59D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tail 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7F6D8983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count = 0;</w:t>
      </w:r>
    </w:p>
    <w:p w14:paraId="28416E1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"The destructor for the </w:t>
      </w: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class is called\n"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71281ED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2B3540A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34FE3962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Node*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get_head</w:t>
      </w:r>
      <w:proofErr w:type="spellEnd"/>
      <w:r w:rsidRPr="00AF60E4">
        <w:rPr>
          <w:rFonts w:ascii="Cascadia Code" w:hAnsi="Cascadia Code"/>
          <w:bCs/>
          <w:lang w:val="en-US"/>
        </w:rPr>
        <w:t>() {</w:t>
      </w:r>
    </w:p>
    <w:p w14:paraId="17EC41F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this-&gt;head;</w:t>
      </w:r>
    </w:p>
    <w:p w14:paraId="5DAB60A5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12A7717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3CB8755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Node*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get_tail</w:t>
      </w:r>
      <w:proofErr w:type="spellEnd"/>
      <w:r w:rsidRPr="00AF60E4">
        <w:rPr>
          <w:rFonts w:ascii="Cascadia Code" w:hAnsi="Cascadia Code"/>
          <w:bCs/>
          <w:lang w:val="en-US"/>
        </w:rPr>
        <w:t>() {</w:t>
      </w:r>
    </w:p>
    <w:p w14:paraId="0B7A4A4C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this-&gt;tail;</w:t>
      </w:r>
    </w:p>
    <w:p w14:paraId="6D81083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0A25388B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50F6EB0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addTrain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(TRAIN* </w:t>
      </w:r>
      <w:proofErr w:type="spellStart"/>
      <w:r w:rsidRPr="00AF60E4">
        <w:rPr>
          <w:rFonts w:ascii="Cascadia Code" w:hAnsi="Cascadia Code"/>
          <w:bCs/>
          <w:lang w:val="en-US"/>
        </w:rPr>
        <w:t>Tr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,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index) {</w:t>
      </w:r>
    </w:p>
    <w:p w14:paraId="2BA491F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if (index &lt; 0 || index &gt; count) {</w:t>
      </w:r>
    </w:p>
    <w:p w14:paraId="63817432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throw </w:t>
      </w:r>
      <w:proofErr w:type="spellStart"/>
      <w:r w:rsidRPr="00AF60E4">
        <w:rPr>
          <w:rFonts w:ascii="Cascadia Code" w:hAnsi="Cascadia Code"/>
          <w:bCs/>
          <w:lang w:val="en-US"/>
        </w:rPr>
        <w:t>out_of_</w:t>
      </w:r>
      <w:proofErr w:type="gramStart"/>
      <w:r w:rsidRPr="00AF60E4">
        <w:rPr>
          <w:rFonts w:ascii="Cascadia Code" w:hAnsi="Cascadia Code"/>
          <w:bCs/>
          <w:lang w:val="en-US"/>
        </w:rPr>
        <w:t>range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"Index out of range");</w:t>
      </w:r>
    </w:p>
    <w:p w14:paraId="7853817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369ADA9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</w:p>
    <w:p w14:paraId="6DC0D8C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Node* 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new Node;</w:t>
      </w:r>
    </w:p>
    <w:p w14:paraId="1A482E4C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-&gt;data = </w:t>
      </w:r>
      <w:proofErr w:type="spellStart"/>
      <w:r w:rsidRPr="00AF60E4">
        <w:rPr>
          <w:rFonts w:ascii="Cascadia Code" w:hAnsi="Cascadia Code"/>
          <w:bCs/>
          <w:lang w:val="en-US"/>
        </w:rPr>
        <w:t>Tr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E24C67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-&gt;next 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43DFA20B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75586AC4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if (index == 0) {</w:t>
      </w:r>
    </w:p>
    <w:p w14:paraId="5C04DB2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>-&gt;next = head;</w:t>
      </w:r>
    </w:p>
    <w:p w14:paraId="41598F3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head = 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23D6FA9B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(count == 0) {</w:t>
      </w:r>
    </w:p>
    <w:p w14:paraId="0958E1C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tail = 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31DB58FB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46F1510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 else {</w:t>
      </w:r>
    </w:p>
    <w:p w14:paraId="32BF3E95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Node* </w:t>
      </w:r>
      <w:proofErr w:type="spellStart"/>
      <w:r w:rsidRPr="00AF60E4">
        <w:rPr>
          <w:rFonts w:ascii="Cascadia Code" w:hAnsi="Cascadia Code"/>
          <w:bCs/>
          <w:lang w:val="en-US"/>
        </w:rPr>
        <w:t>prev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head;</w:t>
      </w:r>
    </w:p>
    <w:p w14:paraId="6DD0B25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for (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0;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 index - 1; ++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7A55C59C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prev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</w:t>
      </w:r>
      <w:proofErr w:type="spellStart"/>
      <w:r w:rsidRPr="00AF60E4">
        <w:rPr>
          <w:rFonts w:ascii="Cascadia Code" w:hAnsi="Cascadia Code"/>
          <w:bCs/>
          <w:lang w:val="en-US"/>
        </w:rPr>
        <w:t>prev</w:t>
      </w:r>
      <w:proofErr w:type="spellEnd"/>
      <w:r w:rsidRPr="00AF60E4">
        <w:rPr>
          <w:rFonts w:ascii="Cascadia Code" w:hAnsi="Cascadia Code"/>
          <w:bCs/>
          <w:lang w:val="en-US"/>
        </w:rPr>
        <w:t>-&gt;next;</w:t>
      </w:r>
    </w:p>
    <w:p w14:paraId="478AD8F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34B39B0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-&gt;next = </w:t>
      </w:r>
      <w:proofErr w:type="spellStart"/>
      <w:r w:rsidRPr="00AF60E4">
        <w:rPr>
          <w:rFonts w:ascii="Cascadia Code" w:hAnsi="Cascadia Code"/>
          <w:bCs/>
          <w:lang w:val="en-US"/>
        </w:rPr>
        <w:t>prev</w:t>
      </w:r>
      <w:proofErr w:type="spellEnd"/>
      <w:r w:rsidRPr="00AF60E4">
        <w:rPr>
          <w:rFonts w:ascii="Cascadia Code" w:hAnsi="Cascadia Code"/>
          <w:bCs/>
          <w:lang w:val="en-US"/>
        </w:rPr>
        <w:t>-&gt;next;</w:t>
      </w:r>
    </w:p>
    <w:p w14:paraId="695061EB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prev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-&gt;next = 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4BC95B8C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</w:p>
    <w:p w14:paraId="06C9E84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(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-&gt;next ==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0AE073D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tail = </w:t>
      </w:r>
      <w:proofErr w:type="spellStart"/>
      <w:r w:rsidRPr="00AF60E4">
        <w:rPr>
          <w:rFonts w:ascii="Cascadia Code" w:hAnsi="Cascadia Code"/>
          <w:bCs/>
          <w:lang w:val="en-US"/>
        </w:rPr>
        <w:t>node_to_add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FC7B6B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0BBAA27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11F78A59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</w:p>
    <w:p w14:paraId="60832703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++count;</w:t>
      </w:r>
    </w:p>
    <w:p w14:paraId="227C7E2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1D004C6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2F7FC1AB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&amp;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gramEnd"/>
      <w:r w:rsidRPr="00AF60E4">
        <w:rPr>
          <w:rFonts w:ascii="Cascadia Code" w:hAnsi="Cascadia Code"/>
          <w:bCs/>
          <w:lang w:val="en-US"/>
        </w:rPr>
        <w:t>edit(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index) {</w:t>
      </w:r>
    </w:p>
    <w:p w14:paraId="53358414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lastRenderedPageBreak/>
        <w:t xml:space="preserve">    if (index &lt; 0 || index &gt;= count) {</w:t>
      </w:r>
    </w:p>
    <w:p w14:paraId="4718CDA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throw </w:t>
      </w:r>
      <w:proofErr w:type="spellStart"/>
      <w:r w:rsidRPr="00AF60E4">
        <w:rPr>
          <w:rFonts w:ascii="Cascadia Code" w:hAnsi="Cascadia Code"/>
          <w:bCs/>
          <w:lang w:val="en-US"/>
        </w:rPr>
        <w:t>out_of_</w:t>
      </w:r>
      <w:proofErr w:type="gramStart"/>
      <w:r w:rsidRPr="00AF60E4">
        <w:rPr>
          <w:rFonts w:ascii="Cascadia Code" w:hAnsi="Cascadia Code"/>
          <w:bCs/>
          <w:lang w:val="en-US"/>
        </w:rPr>
        <w:t>range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"Index out of range");</w:t>
      </w:r>
    </w:p>
    <w:p w14:paraId="1D957594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09CC6B5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023D868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Node* temp = head;</w:t>
      </w:r>
    </w:p>
    <w:p w14:paraId="0D5F8254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for (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0;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 index; ++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24177F5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temp = temp-&gt;next;</w:t>
      </w:r>
    </w:p>
    <w:p w14:paraId="347D57F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47A4886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0E10CF6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temp-&gt;data-&gt;</w:t>
      </w:r>
      <w:proofErr w:type="gramStart"/>
      <w:r w:rsidRPr="00AF60E4">
        <w:rPr>
          <w:rFonts w:ascii="Cascadia Code" w:hAnsi="Cascadia Code"/>
          <w:bCs/>
          <w:lang w:val="en-US"/>
        </w:rPr>
        <w:t>edit(</w:t>
      </w:r>
      <w:proofErr w:type="gramEnd"/>
      <w:r w:rsidRPr="00AF60E4">
        <w:rPr>
          <w:rFonts w:ascii="Cascadia Code" w:hAnsi="Cascadia Code"/>
          <w:bCs/>
          <w:lang w:val="en-US"/>
        </w:rPr>
        <w:t>);</w:t>
      </w:r>
    </w:p>
    <w:p w14:paraId="35F2487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*this;</w:t>
      </w:r>
    </w:p>
    <w:p w14:paraId="2AD1C13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4BEEFEC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2AAFF16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&amp;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delete_train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index) {</w:t>
      </w:r>
    </w:p>
    <w:p w14:paraId="3ACDCF1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if (index &lt; 0 || index &gt;= count) {</w:t>
      </w:r>
    </w:p>
    <w:p w14:paraId="048EA629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throw </w:t>
      </w:r>
      <w:proofErr w:type="spellStart"/>
      <w:r w:rsidRPr="00AF60E4">
        <w:rPr>
          <w:rFonts w:ascii="Cascadia Code" w:hAnsi="Cascadia Code"/>
          <w:bCs/>
          <w:lang w:val="en-US"/>
        </w:rPr>
        <w:t>out_of_</w:t>
      </w:r>
      <w:proofErr w:type="gramStart"/>
      <w:r w:rsidRPr="00AF60E4">
        <w:rPr>
          <w:rFonts w:ascii="Cascadia Code" w:hAnsi="Cascadia Code"/>
          <w:bCs/>
          <w:lang w:val="en-US"/>
        </w:rPr>
        <w:t>range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"Index out of range");</w:t>
      </w:r>
    </w:p>
    <w:p w14:paraId="6F892F95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7CF36C4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218DB11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Node* temp = head;</w:t>
      </w:r>
    </w:p>
    <w:p w14:paraId="53CF9C5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5EAD9F6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if (index == 0) {</w:t>
      </w:r>
    </w:p>
    <w:p w14:paraId="45C91E8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head = head-&gt;next;</w:t>
      </w:r>
    </w:p>
    <w:p w14:paraId="4FA5721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delete temp-&gt;data;</w:t>
      </w:r>
    </w:p>
    <w:p w14:paraId="1916D405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delete temp;</w:t>
      </w:r>
    </w:p>
    <w:p w14:paraId="1BD07A5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(head ==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27F3249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tail 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35D08B4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1C7C0062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 else {</w:t>
      </w:r>
    </w:p>
    <w:p w14:paraId="5C275E0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Node* </w:t>
      </w:r>
      <w:proofErr w:type="spellStart"/>
      <w:r w:rsidRPr="00AF60E4">
        <w:rPr>
          <w:rFonts w:ascii="Cascadia Code" w:hAnsi="Cascadia Code"/>
          <w:bCs/>
          <w:lang w:val="en-US"/>
        </w:rPr>
        <w:t>prev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6D50309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for (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0;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 index; ++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386564E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prev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temp;</w:t>
      </w:r>
    </w:p>
    <w:p w14:paraId="24DCCD8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temp = temp-&gt;next;</w:t>
      </w:r>
    </w:p>
    <w:p w14:paraId="45C6A00B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6FF6AF9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prev</w:t>
      </w:r>
      <w:proofErr w:type="spellEnd"/>
      <w:r w:rsidRPr="00AF60E4">
        <w:rPr>
          <w:rFonts w:ascii="Cascadia Code" w:hAnsi="Cascadia Code"/>
          <w:bCs/>
          <w:lang w:val="en-US"/>
        </w:rPr>
        <w:t>-&gt;next = temp-&gt;next;</w:t>
      </w:r>
    </w:p>
    <w:p w14:paraId="65BA4B4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(temp == tail) {</w:t>
      </w:r>
    </w:p>
    <w:p w14:paraId="36E5E6F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tail = </w:t>
      </w:r>
      <w:proofErr w:type="spellStart"/>
      <w:r w:rsidRPr="00AF60E4">
        <w:rPr>
          <w:rFonts w:ascii="Cascadia Code" w:hAnsi="Cascadia Code"/>
          <w:bCs/>
          <w:lang w:val="en-US"/>
        </w:rPr>
        <w:t>prev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2CD9555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28AC91E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delete temp-&gt;data;</w:t>
      </w:r>
    </w:p>
    <w:p w14:paraId="7F65F879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delete temp;</w:t>
      </w:r>
    </w:p>
    <w:p w14:paraId="05FA2495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685A2DE3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669F3B6C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--count;</w:t>
      </w:r>
    </w:p>
    <w:p w14:paraId="05B795E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*this;</w:t>
      </w:r>
    </w:p>
    <w:p w14:paraId="6EFE4F1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2D2D7B4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44DF1CB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3E5EAFF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printAll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() 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{</w:t>
      </w:r>
    </w:p>
    <w:p w14:paraId="5190813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Node* temp = head;</w:t>
      </w:r>
    </w:p>
    <w:p w14:paraId="2FBB3FC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if (count == 0) {</w:t>
      </w:r>
    </w:p>
    <w:p w14:paraId="3D8A92BB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"No trains available.\n";</w:t>
      </w:r>
    </w:p>
    <w:p w14:paraId="082BD6D2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return;</w:t>
      </w:r>
    </w:p>
    <w:p w14:paraId="14DCE353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lastRenderedPageBreak/>
        <w:t xml:space="preserve">    }</w:t>
      </w:r>
    </w:p>
    <w:p w14:paraId="7909A0F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0172392C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index = 1;</w:t>
      </w:r>
    </w:p>
    <w:p w14:paraId="1607FB1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while (</w:t>
      </w:r>
      <w:proofErr w:type="gramStart"/>
      <w:r w:rsidRPr="00AF60E4">
        <w:rPr>
          <w:rFonts w:ascii="Cascadia Code" w:hAnsi="Cascadia Code"/>
          <w:bCs/>
          <w:lang w:val="en-US"/>
        </w:rPr>
        <w:t>temp !</w:t>
      </w:r>
      <w:proofErr w:type="gramEnd"/>
      <w:r w:rsidRPr="00AF60E4">
        <w:rPr>
          <w:rFonts w:ascii="Cascadia Code" w:hAnsi="Cascadia Code"/>
          <w:bCs/>
          <w:lang w:val="en-US"/>
        </w:rPr>
        <w:t>= 0) {</w:t>
      </w:r>
    </w:p>
    <w:p w14:paraId="4B3789D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index &lt;&lt; " - Info:\n";</w:t>
      </w:r>
    </w:p>
    <w:p w14:paraId="2CB04AE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temp-&gt;data-&gt;</w:t>
      </w:r>
      <w:proofErr w:type="gramStart"/>
      <w:r w:rsidRPr="00AF60E4">
        <w:rPr>
          <w:rFonts w:ascii="Cascadia Code" w:hAnsi="Cascadia Code"/>
          <w:bCs/>
          <w:lang w:val="en-US"/>
        </w:rPr>
        <w:t>print(</w:t>
      </w:r>
      <w:proofErr w:type="gramEnd"/>
      <w:r w:rsidRPr="00AF60E4">
        <w:rPr>
          <w:rFonts w:ascii="Cascadia Code" w:hAnsi="Cascadia Code"/>
          <w:bCs/>
          <w:lang w:val="en-US"/>
        </w:rPr>
        <w:t>);</w:t>
      </w:r>
    </w:p>
    <w:p w14:paraId="02361B7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temp = temp-&gt;next;</w:t>
      </w:r>
    </w:p>
    <w:p w14:paraId="70C9849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index++;</w:t>
      </w:r>
    </w:p>
    <w:p w14:paraId="7DF1850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358A4AF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156AE0B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403A9C8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sortByNumber</w:t>
      </w:r>
      <w:proofErr w:type="spellEnd"/>
      <w:r w:rsidRPr="00AF60E4">
        <w:rPr>
          <w:rFonts w:ascii="Cascadia Code" w:hAnsi="Cascadia Code"/>
          <w:bCs/>
          <w:lang w:val="en-US"/>
        </w:rPr>
        <w:t>() {</w:t>
      </w:r>
    </w:p>
    <w:p w14:paraId="2394942F" w14:textId="77777777" w:rsidR="00AF60E4" w:rsidRPr="00AF60E4" w:rsidRDefault="00AF60E4" w:rsidP="00AF60E4">
      <w:pPr>
        <w:widowControl w:val="0"/>
        <w:rPr>
          <w:rFonts w:ascii="Cascadia Code" w:hAnsi="Cascadia Code"/>
          <w:bCs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</w:rPr>
        <w:t>if</w:t>
      </w:r>
      <w:proofErr w:type="spellEnd"/>
      <w:r w:rsidRPr="00AF60E4">
        <w:rPr>
          <w:rFonts w:ascii="Cascadia Code" w:hAnsi="Cascadia Code"/>
          <w:bCs/>
        </w:rPr>
        <w:t xml:space="preserve"> (</w:t>
      </w:r>
      <w:proofErr w:type="spellStart"/>
      <w:r w:rsidRPr="00AF60E4">
        <w:rPr>
          <w:rFonts w:ascii="Cascadia Code" w:hAnsi="Cascadia Code"/>
          <w:bCs/>
        </w:rPr>
        <w:t>count</w:t>
      </w:r>
      <w:proofErr w:type="spellEnd"/>
      <w:r w:rsidRPr="00AF60E4">
        <w:rPr>
          <w:rFonts w:ascii="Cascadia Code" w:hAnsi="Cascadia Code"/>
          <w:bCs/>
        </w:rPr>
        <w:t xml:space="preserve"> </w:t>
      </w:r>
      <w:proofErr w:type="gramStart"/>
      <w:r w:rsidRPr="00AF60E4">
        <w:rPr>
          <w:rFonts w:ascii="Cascadia Code" w:hAnsi="Cascadia Code"/>
          <w:bCs/>
        </w:rPr>
        <w:t>&lt; 2</w:t>
      </w:r>
      <w:proofErr w:type="gramEnd"/>
      <w:r w:rsidRPr="00AF60E4">
        <w:rPr>
          <w:rFonts w:ascii="Cascadia Code" w:hAnsi="Cascadia Code"/>
          <w:bCs/>
        </w:rPr>
        <w:t xml:space="preserve">) </w:t>
      </w:r>
      <w:proofErr w:type="spellStart"/>
      <w:r w:rsidRPr="00AF60E4">
        <w:rPr>
          <w:rFonts w:ascii="Cascadia Code" w:hAnsi="Cascadia Code"/>
          <w:bCs/>
        </w:rPr>
        <w:t>return</w:t>
      </w:r>
      <w:proofErr w:type="spellEnd"/>
      <w:r w:rsidRPr="00AF60E4">
        <w:rPr>
          <w:rFonts w:ascii="Cascadia Code" w:hAnsi="Cascadia Code"/>
          <w:bCs/>
        </w:rPr>
        <w:t>;</w:t>
      </w:r>
    </w:p>
    <w:p w14:paraId="16058314" w14:textId="77777777" w:rsidR="00AF60E4" w:rsidRPr="00AF60E4" w:rsidRDefault="00AF60E4" w:rsidP="00AF60E4">
      <w:pPr>
        <w:widowControl w:val="0"/>
        <w:rPr>
          <w:rFonts w:ascii="Cascadia Code" w:hAnsi="Cascadia Code"/>
          <w:bCs/>
        </w:rPr>
      </w:pPr>
    </w:p>
    <w:p w14:paraId="6C824BF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for (Node*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head;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!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;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>-&gt;next) {</w:t>
      </w:r>
    </w:p>
    <w:p w14:paraId="5DAA0BD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for (Node* j = head; j-&gt;</w:t>
      </w:r>
      <w:proofErr w:type="gramStart"/>
      <w:r w:rsidRPr="00AF60E4">
        <w:rPr>
          <w:rFonts w:ascii="Cascadia Code" w:hAnsi="Cascadia Code"/>
          <w:bCs/>
          <w:lang w:val="en-US"/>
        </w:rPr>
        <w:t>next !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; j = j-&gt;next) {</w:t>
      </w:r>
    </w:p>
    <w:p w14:paraId="5F9421C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if (j-&gt;data-&gt;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getNumber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) &gt; j-&gt;next-&gt;data-&gt;</w:t>
      </w:r>
      <w:proofErr w:type="spellStart"/>
      <w:r w:rsidRPr="00AF60E4">
        <w:rPr>
          <w:rFonts w:ascii="Cascadia Code" w:hAnsi="Cascadia Code"/>
          <w:bCs/>
          <w:lang w:val="en-US"/>
        </w:rPr>
        <w:t>getNumber</w:t>
      </w:r>
      <w:proofErr w:type="spellEnd"/>
      <w:r w:rsidRPr="00AF60E4">
        <w:rPr>
          <w:rFonts w:ascii="Cascadia Code" w:hAnsi="Cascadia Code"/>
          <w:bCs/>
          <w:lang w:val="en-US"/>
        </w:rPr>
        <w:t>()) {</w:t>
      </w:r>
    </w:p>
    <w:p w14:paraId="50E08265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TRAIN* temp = j-&gt;data;</w:t>
      </w:r>
    </w:p>
    <w:p w14:paraId="4FF731E2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j-&gt;data = j-&gt;next-&gt;data;</w:t>
      </w:r>
    </w:p>
    <w:p w14:paraId="5941991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j-&gt;next-&gt;data = temp;</w:t>
      </w:r>
    </w:p>
    <w:p w14:paraId="449B206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0E381FB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1A2462DB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00F11CB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3CE751F3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113FBD56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printTrainsToNumber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number) {</w:t>
      </w:r>
    </w:p>
    <w:p w14:paraId="554F33F4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5A88FBD2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Node* temp = head;</w:t>
      </w:r>
    </w:p>
    <w:p w14:paraId="54317B82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while (</w:t>
      </w:r>
      <w:proofErr w:type="gramStart"/>
      <w:r w:rsidRPr="00AF60E4">
        <w:rPr>
          <w:rFonts w:ascii="Cascadia Code" w:hAnsi="Cascadia Code"/>
          <w:bCs/>
          <w:lang w:val="en-US"/>
        </w:rPr>
        <w:t>temp !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095C0A5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(temp-&gt;data-&gt;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getNumber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) == number) {</w:t>
      </w:r>
    </w:p>
    <w:p w14:paraId="2B0646FC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temp-&gt;data-&gt;</w:t>
      </w:r>
      <w:proofErr w:type="gramStart"/>
      <w:r w:rsidRPr="00AF60E4">
        <w:rPr>
          <w:rFonts w:ascii="Cascadia Code" w:hAnsi="Cascadia Code"/>
          <w:bCs/>
          <w:lang w:val="en-US"/>
        </w:rPr>
        <w:t>print(</w:t>
      </w:r>
      <w:proofErr w:type="gramEnd"/>
      <w:r w:rsidRPr="00AF60E4">
        <w:rPr>
          <w:rFonts w:ascii="Cascadia Code" w:hAnsi="Cascadia Code"/>
          <w:bCs/>
          <w:lang w:val="en-US"/>
        </w:rPr>
        <w:t>);</w:t>
      </w:r>
    </w:p>
    <w:p w14:paraId="2ADE0A0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return;</w:t>
      </w:r>
    </w:p>
    <w:p w14:paraId="2333E8F7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197D2293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temp = temp-&gt;next;</w:t>
      </w:r>
    </w:p>
    <w:p w14:paraId="70A428E2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64C14AE1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"Train " &lt;&lt; number &lt;&lt; " not found."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66627F6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6BBEF200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1756EACE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&amp;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::</w:t>
      </w:r>
      <w:proofErr w:type="gramEnd"/>
      <w:r w:rsidRPr="00AF60E4">
        <w:rPr>
          <w:rFonts w:ascii="Cascadia Code" w:hAnsi="Cascadia Code"/>
          <w:bCs/>
          <w:lang w:val="en-US"/>
        </w:rPr>
        <w:t>operator[](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index) {</w:t>
      </w:r>
    </w:p>
    <w:p w14:paraId="7C7A9D99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if (index &lt; 0 || index &gt;= count) {</w:t>
      </w:r>
    </w:p>
    <w:p w14:paraId="06FD02B4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throw </w:t>
      </w:r>
      <w:proofErr w:type="spellStart"/>
      <w:r w:rsidRPr="00AF60E4">
        <w:rPr>
          <w:rFonts w:ascii="Cascadia Code" w:hAnsi="Cascadia Code"/>
          <w:bCs/>
          <w:lang w:val="en-US"/>
        </w:rPr>
        <w:t>out_of_</w:t>
      </w:r>
      <w:proofErr w:type="gramStart"/>
      <w:r w:rsidRPr="00AF60E4">
        <w:rPr>
          <w:rFonts w:ascii="Cascadia Code" w:hAnsi="Cascadia Code"/>
          <w:bCs/>
          <w:lang w:val="en-US"/>
        </w:rPr>
        <w:t>range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"Index out of range");</w:t>
      </w:r>
    </w:p>
    <w:p w14:paraId="335D5A48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1F5D3A0D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5688B98C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Node* temp = head;</w:t>
      </w:r>
    </w:p>
    <w:p w14:paraId="56430BD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for (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0;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 index; ++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652B45F2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temp = temp-&gt;next;</w:t>
      </w:r>
    </w:p>
    <w:p w14:paraId="4827503F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273E59F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</w:p>
    <w:p w14:paraId="1E0EA48A" w14:textId="77777777" w:rsidR="00AF60E4" w:rsidRPr="00AF60E4" w:rsidRDefault="00AF60E4" w:rsidP="00AF60E4">
      <w:pPr>
        <w:widowControl w:val="0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*this;</w:t>
      </w:r>
    </w:p>
    <w:p w14:paraId="4A8C3E9D" w14:textId="32CAF802" w:rsidR="009B2101" w:rsidRPr="00AF60E4" w:rsidRDefault="00AF60E4" w:rsidP="00AF60E4">
      <w:pPr>
        <w:widowControl w:val="0"/>
        <w:rPr>
          <w:rFonts w:ascii="Cascadia Code" w:hAnsi="Cascadia Code"/>
          <w:bCs/>
        </w:rPr>
      </w:pPr>
      <w:r w:rsidRPr="00AF60E4">
        <w:rPr>
          <w:rFonts w:ascii="Cascadia Code" w:hAnsi="Cascadia Code"/>
          <w:bCs/>
        </w:rPr>
        <w:t>}</w:t>
      </w:r>
    </w:p>
    <w:p w14:paraId="36BB012C" w14:textId="77777777" w:rsidR="00AF60E4" w:rsidRPr="00AF60E4" w:rsidRDefault="00AF60E4" w:rsidP="009B2101">
      <w:pPr>
        <w:widowControl w:val="0"/>
        <w:rPr>
          <w:rFonts w:ascii="Cascadia Code" w:hAnsi="Cascadia Code"/>
          <w:bCs/>
          <w:szCs w:val="28"/>
        </w:rPr>
      </w:pPr>
    </w:p>
    <w:p w14:paraId="1D7564EB" w14:textId="62059019" w:rsidR="009B2101" w:rsidRPr="00AF60E4" w:rsidRDefault="009B2101" w:rsidP="009B2101">
      <w:pPr>
        <w:widowControl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Файл</w:t>
      </w:r>
      <w:r w:rsidRPr="00AF60E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train</w:t>
      </w:r>
      <w:r w:rsidRPr="00AF60E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6150E678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ifndef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TRAIN_H</w:t>
      </w:r>
    </w:p>
    <w:p w14:paraId="77A68226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#define TRAIN_H</w:t>
      </w:r>
    </w:p>
    <w:p w14:paraId="49DBF5F9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1678293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iostream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&gt;</w:t>
      </w:r>
    </w:p>
    <w:p w14:paraId="1AD157E8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&lt;string&gt;</w:t>
      </w:r>
    </w:p>
    <w:p w14:paraId="6C26129B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&lt;vector&gt;</w:t>
      </w:r>
    </w:p>
    <w:p w14:paraId="0BA4AE69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&lt;algorithm&gt;</w:t>
      </w:r>
    </w:p>
    <w:p w14:paraId="47C3AD6A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38E088FC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using namespace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std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;</w:t>
      </w:r>
    </w:p>
    <w:p w14:paraId="18F3FE58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637144CB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class TRAIN {</w:t>
      </w:r>
    </w:p>
    <w:p w14:paraId="0B68FCE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private:</w:t>
      </w:r>
    </w:p>
    <w:p w14:paraId="55BA3B79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string destination;</w:t>
      </w:r>
    </w:p>
    <w:p w14:paraId="648874D6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number;</w:t>
      </w:r>
    </w:p>
    <w:p w14:paraId="61F7147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string time; </w:t>
      </w:r>
    </w:p>
    <w:p w14:paraId="5ED87065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305CACC2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public:</w:t>
      </w:r>
    </w:p>
    <w:p w14:paraId="6E5C4EB0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TRAIN(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6643A95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TRAIN(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 xml:space="preserve">string destination,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number, string time);</w:t>
      </w:r>
    </w:p>
    <w:p w14:paraId="4CC3CADD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</w:p>
    <w:p w14:paraId="0E4A67D7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string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getDestination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577E57A1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setDestination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string &amp;destination);</w:t>
      </w:r>
    </w:p>
    <w:p w14:paraId="24F4A1FE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getNumber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57F75355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setNumber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&amp;number);</w:t>
      </w:r>
    </w:p>
    <w:p w14:paraId="4644B759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string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gettime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553AB882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spellStart"/>
      <w:proofErr w:type="gramStart"/>
      <w:r w:rsidRPr="00AF60E4">
        <w:rPr>
          <w:rFonts w:ascii="Cascadia Code" w:hAnsi="Cascadia Code"/>
          <w:bCs/>
          <w:szCs w:val="28"/>
          <w:lang w:val="en-US"/>
        </w:rPr>
        <w:t>settime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string &amp;timer);</w:t>
      </w:r>
    </w:p>
    <w:p w14:paraId="48C531A3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print(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500E0EF5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edit(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4660B78D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friend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ostream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&amp; operator&lt;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&lt;(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ostream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&amp;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os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,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TRAIN&amp; train);</w:t>
      </w:r>
    </w:p>
    <w:p w14:paraId="076E814E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friend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&amp; operator&gt;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&gt;(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istream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&amp; is, TRAIN&amp; train);</w:t>
      </w:r>
    </w:p>
    <w:p w14:paraId="35634216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</w:rPr>
      </w:pPr>
      <w:r w:rsidRPr="00AF60E4">
        <w:rPr>
          <w:rFonts w:ascii="Cascadia Code" w:hAnsi="Cascadia Code"/>
          <w:bCs/>
          <w:szCs w:val="28"/>
        </w:rPr>
        <w:t>};</w:t>
      </w:r>
    </w:p>
    <w:p w14:paraId="3BEB1B09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</w:rPr>
      </w:pPr>
    </w:p>
    <w:p w14:paraId="32B3B4C1" w14:textId="49BA6A6E" w:rsidR="009B2101" w:rsidRDefault="00AF60E4" w:rsidP="00AF60E4">
      <w:pPr>
        <w:widowControl w:val="0"/>
        <w:rPr>
          <w:rFonts w:ascii="Cascadia Code" w:hAnsi="Cascadia Code"/>
          <w:bCs/>
          <w:szCs w:val="28"/>
        </w:rPr>
      </w:pPr>
      <w:r w:rsidRPr="00AF60E4">
        <w:rPr>
          <w:rFonts w:ascii="Cascadia Code" w:hAnsi="Cascadia Code"/>
          <w:bCs/>
          <w:szCs w:val="28"/>
        </w:rPr>
        <w:t>#</w:t>
      </w:r>
      <w:proofErr w:type="spellStart"/>
      <w:r w:rsidRPr="00AF60E4">
        <w:rPr>
          <w:rFonts w:ascii="Cascadia Code" w:hAnsi="Cascadia Code"/>
          <w:bCs/>
          <w:szCs w:val="28"/>
        </w:rPr>
        <w:t>endif</w:t>
      </w:r>
      <w:proofErr w:type="spellEnd"/>
    </w:p>
    <w:p w14:paraId="0F91D15C" w14:textId="77777777" w:rsidR="00AF60E4" w:rsidRPr="00AF60E4" w:rsidRDefault="00AF60E4" w:rsidP="00AF60E4">
      <w:pPr>
        <w:widowControl w:val="0"/>
        <w:rPr>
          <w:rFonts w:ascii="Cascadia Code" w:hAnsi="Cascadia Code"/>
          <w:bCs/>
          <w:szCs w:val="28"/>
        </w:rPr>
      </w:pPr>
    </w:p>
    <w:p w14:paraId="3962D0DC" w14:textId="4AC5CDC6" w:rsidR="001A208A" w:rsidRDefault="001A208A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1A208A">
        <w:rPr>
          <w:b/>
          <w:bCs/>
          <w:sz w:val="28"/>
          <w:szCs w:val="28"/>
          <w:lang w:val="en-US"/>
        </w:rPr>
        <w:t xml:space="preserve"> </w:t>
      </w:r>
      <w:r w:rsidR="009B2101">
        <w:rPr>
          <w:b/>
          <w:bCs/>
          <w:sz w:val="28"/>
          <w:szCs w:val="28"/>
          <w:lang w:val="en-US"/>
        </w:rPr>
        <w:t>train</w:t>
      </w:r>
      <w:r>
        <w:rPr>
          <w:b/>
          <w:bCs/>
          <w:sz w:val="28"/>
          <w:szCs w:val="28"/>
          <w:lang w:val="en-US"/>
        </w:rPr>
        <w:t>.cpp</w:t>
      </w:r>
    </w:p>
    <w:p w14:paraId="7F0F4B9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#include "</w:t>
      </w:r>
      <w:proofErr w:type="spellStart"/>
      <w:r w:rsidRPr="00AF60E4">
        <w:rPr>
          <w:rFonts w:ascii="Cascadia Code" w:hAnsi="Cascadia Code"/>
          <w:bCs/>
          <w:lang w:val="en-US"/>
        </w:rPr>
        <w:t>Train.h</w:t>
      </w:r>
      <w:proofErr w:type="spellEnd"/>
      <w:r w:rsidRPr="00AF60E4">
        <w:rPr>
          <w:rFonts w:ascii="Cascadia Code" w:hAnsi="Cascadia Code"/>
          <w:bCs/>
          <w:lang w:val="en-US"/>
        </w:rPr>
        <w:t>"</w:t>
      </w:r>
    </w:p>
    <w:p w14:paraId="08D4EA5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6B2F659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gramEnd"/>
      <w:r w:rsidRPr="00AF60E4">
        <w:rPr>
          <w:rFonts w:ascii="Cascadia Code" w:hAnsi="Cascadia Code"/>
          <w:bCs/>
          <w:lang w:val="en-US"/>
        </w:rPr>
        <w:t>TRAIN() : destination(""), number(0), time("00:00") {}</w:t>
      </w:r>
    </w:p>
    <w:p w14:paraId="14587AF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21712E6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TRAIN(string destination,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number, string time)</w:t>
      </w:r>
    </w:p>
    <w:p w14:paraId="0E0E819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: destination(destination), number(number), time(time) {}</w:t>
      </w:r>
    </w:p>
    <w:p w14:paraId="5D8D17C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08D5019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string </w:t>
      </w: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getDestination</w:t>
      </w:r>
      <w:proofErr w:type="spellEnd"/>
      <w:r w:rsidRPr="00AF60E4">
        <w:rPr>
          <w:rFonts w:ascii="Cascadia Code" w:hAnsi="Cascadia Code"/>
          <w:bCs/>
          <w:lang w:val="en-US"/>
        </w:rPr>
        <w:t>() {</w:t>
      </w:r>
    </w:p>
    <w:p w14:paraId="6EA9987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this-&gt;destination;</w:t>
      </w:r>
    </w:p>
    <w:p w14:paraId="7B4C404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374A3B8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35DBA21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setDestination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string&amp; d) {</w:t>
      </w:r>
    </w:p>
    <w:p w14:paraId="45E6D8C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this-&gt;destination = d;</w:t>
      </w:r>
    </w:p>
    <w:p w14:paraId="441609A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1C7D259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08179DC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getNumber</w:t>
      </w:r>
      <w:proofErr w:type="spellEnd"/>
      <w:r w:rsidRPr="00AF60E4">
        <w:rPr>
          <w:rFonts w:ascii="Cascadia Code" w:hAnsi="Cascadia Code"/>
          <w:bCs/>
          <w:lang w:val="en-US"/>
        </w:rPr>
        <w:t>() {</w:t>
      </w:r>
    </w:p>
    <w:p w14:paraId="0D0C63D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this-&gt;number;</w:t>
      </w:r>
    </w:p>
    <w:p w14:paraId="2F5ED75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6478133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6D85694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setNumber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>&amp; n) {</w:t>
      </w:r>
    </w:p>
    <w:p w14:paraId="3224121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this-&gt;number = n;</w:t>
      </w:r>
    </w:p>
    <w:p w14:paraId="2CD70C2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50F9B0B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15FD756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string </w:t>
      </w: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gettime</w:t>
      </w:r>
      <w:proofErr w:type="spellEnd"/>
      <w:r w:rsidRPr="00AF60E4">
        <w:rPr>
          <w:rFonts w:ascii="Cascadia Code" w:hAnsi="Cascadia Code"/>
          <w:bCs/>
          <w:lang w:val="en-US"/>
        </w:rPr>
        <w:t>() {</w:t>
      </w:r>
    </w:p>
    <w:p w14:paraId="378E0C9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this-&gt;time;</w:t>
      </w:r>
    </w:p>
    <w:p w14:paraId="5F85053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0D2525E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652D025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settime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string&amp; t) {</w:t>
      </w:r>
    </w:p>
    <w:p w14:paraId="0ABF862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this-&gt;time = t;</w:t>
      </w:r>
    </w:p>
    <w:p w14:paraId="7089F84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7807B16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5A2CEFE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gramEnd"/>
      <w:r w:rsidRPr="00AF60E4">
        <w:rPr>
          <w:rFonts w:ascii="Cascadia Code" w:hAnsi="Cascadia Code"/>
          <w:bCs/>
          <w:lang w:val="en-US"/>
        </w:rPr>
        <w:t>print() {</w:t>
      </w:r>
    </w:p>
    <w:p w14:paraId="08FCD2D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"Destination: " &lt;&lt; this-&gt;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getDestination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6630DB4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"Number: " &lt;&lt; this-&gt;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getNumber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7B59A2A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"Time of Department: " &lt;&lt; this-&gt;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gettime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; </w:t>
      </w:r>
    </w:p>
    <w:p w14:paraId="38C1319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66992B2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1D1A40B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13310DB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gramStart"/>
      <w:r w:rsidRPr="00AF60E4">
        <w:rPr>
          <w:rFonts w:ascii="Cascadia Code" w:hAnsi="Cascadia Code"/>
          <w:bCs/>
          <w:lang w:val="en-US"/>
        </w:rPr>
        <w:t>TRAIN::</w:t>
      </w:r>
      <w:proofErr w:type="gramEnd"/>
      <w:r w:rsidRPr="00AF60E4">
        <w:rPr>
          <w:rFonts w:ascii="Cascadia Code" w:hAnsi="Cascadia Code"/>
          <w:bCs/>
          <w:lang w:val="en-US"/>
        </w:rPr>
        <w:t>edit() {</w:t>
      </w:r>
    </w:p>
    <w:p w14:paraId="5BE6D9A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choice;</w:t>
      </w:r>
    </w:p>
    <w:p w14:paraId="4239994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"Change:\n";</w:t>
      </w:r>
    </w:p>
    <w:p w14:paraId="36BA84C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"1. Destination\n";</w:t>
      </w:r>
    </w:p>
    <w:p w14:paraId="2C837D9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"2. Number\n";</w:t>
      </w:r>
    </w:p>
    <w:p w14:paraId="4B74BF8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"3. Time of Department\n";</w:t>
      </w:r>
    </w:p>
    <w:p w14:paraId="58E54D9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choice;</w:t>
      </w:r>
    </w:p>
    <w:p w14:paraId="6FDDF9E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31CA377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switch (choice) {</w:t>
      </w:r>
    </w:p>
    <w:p w14:paraId="35BFA56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case 1: {</w:t>
      </w:r>
    </w:p>
    <w:p w14:paraId="1438547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string </w:t>
      </w:r>
      <w:proofErr w:type="spellStart"/>
      <w:r w:rsidRPr="00AF60E4">
        <w:rPr>
          <w:rFonts w:ascii="Cascadia Code" w:hAnsi="Cascadia Code"/>
          <w:bCs/>
          <w:lang w:val="en-US"/>
        </w:rPr>
        <w:t>new_destination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00CB44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new Destination: ";</w:t>
      </w:r>
    </w:p>
    <w:p w14:paraId="126D660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cin.ignore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();</w:t>
      </w:r>
    </w:p>
    <w:p w14:paraId="09F0110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getline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, </w:t>
      </w:r>
      <w:proofErr w:type="spellStart"/>
      <w:r w:rsidRPr="00AF60E4">
        <w:rPr>
          <w:rFonts w:ascii="Cascadia Code" w:hAnsi="Cascadia Code"/>
          <w:bCs/>
          <w:lang w:val="en-US"/>
        </w:rPr>
        <w:t>new_destination</w:t>
      </w:r>
      <w:proofErr w:type="spellEnd"/>
      <w:r w:rsidRPr="00AF60E4">
        <w:rPr>
          <w:rFonts w:ascii="Cascadia Code" w:hAnsi="Cascadia Code"/>
          <w:bCs/>
          <w:lang w:val="en-US"/>
        </w:rPr>
        <w:t>);</w:t>
      </w:r>
    </w:p>
    <w:p w14:paraId="59C933D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setDestination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new_destination</w:t>
      </w:r>
      <w:proofErr w:type="spellEnd"/>
      <w:r w:rsidRPr="00AF60E4">
        <w:rPr>
          <w:rFonts w:ascii="Cascadia Code" w:hAnsi="Cascadia Code"/>
          <w:bCs/>
          <w:lang w:val="en-US"/>
        </w:rPr>
        <w:t>);</w:t>
      </w:r>
    </w:p>
    <w:p w14:paraId="16D7CA0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break;</w:t>
      </w:r>
    </w:p>
    <w:p w14:paraId="6F6F3EF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19CF9FA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case 2: {</w:t>
      </w:r>
    </w:p>
    <w:p w14:paraId="4D2D021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new_number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2B520B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new Number: ";</w:t>
      </w:r>
    </w:p>
    <w:p w14:paraId="09B3E9F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</w:t>
      </w:r>
      <w:proofErr w:type="spellStart"/>
      <w:r w:rsidRPr="00AF60E4">
        <w:rPr>
          <w:rFonts w:ascii="Cascadia Code" w:hAnsi="Cascadia Code"/>
          <w:bCs/>
          <w:lang w:val="en-US"/>
        </w:rPr>
        <w:t>new_number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6235D0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setNumber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new_number</w:t>
      </w:r>
      <w:proofErr w:type="spellEnd"/>
      <w:r w:rsidRPr="00AF60E4">
        <w:rPr>
          <w:rFonts w:ascii="Cascadia Code" w:hAnsi="Cascadia Code"/>
          <w:bCs/>
          <w:lang w:val="en-US"/>
        </w:rPr>
        <w:t>);</w:t>
      </w:r>
    </w:p>
    <w:p w14:paraId="25B4CD8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break;</w:t>
      </w:r>
    </w:p>
    <w:p w14:paraId="243CA04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44DDE2D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case 3: {</w:t>
      </w:r>
    </w:p>
    <w:p w14:paraId="0F552A0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string </w:t>
      </w:r>
      <w:proofErr w:type="spellStart"/>
      <w:r w:rsidRPr="00AF60E4">
        <w:rPr>
          <w:rFonts w:ascii="Cascadia Code" w:hAnsi="Cascadia Code"/>
          <w:bCs/>
          <w:lang w:val="en-US"/>
        </w:rPr>
        <w:t>new_time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13A1E0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new </w:t>
      </w:r>
      <w:proofErr w:type="spellStart"/>
      <w:r w:rsidRPr="00AF60E4">
        <w:rPr>
          <w:rFonts w:ascii="Cascadia Code" w:hAnsi="Cascadia Code"/>
          <w:bCs/>
          <w:lang w:val="en-US"/>
        </w:rPr>
        <w:t>Timfe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of department: ";</w:t>
      </w:r>
    </w:p>
    <w:p w14:paraId="3D9F5B1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lastRenderedPageBreak/>
        <w:t xml:space="preserve">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cin.ignore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();</w:t>
      </w:r>
    </w:p>
    <w:p w14:paraId="257786E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getline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, </w:t>
      </w:r>
      <w:proofErr w:type="spellStart"/>
      <w:r w:rsidRPr="00AF60E4">
        <w:rPr>
          <w:rFonts w:ascii="Cascadia Code" w:hAnsi="Cascadia Code"/>
          <w:bCs/>
          <w:lang w:val="en-US"/>
        </w:rPr>
        <w:t>new_time</w:t>
      </w:r>
      <w:proofErr w:type="spellEnd"/>
      <w:r w:rsidRPr="00AF60E4">
        <w:rPr>
          <w:rFonts w:ascii="Cascadia Code" w:hAnsi="Cascadia Code"/>
          <w:bCs/>
          <w:lang w:val="en-US"/>
        </w:rPr>
        <w:t>);</w:t>
      </w:r>
    </w:p>
    <w:p w14:paraId="757F598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settime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new_time</w:t>
      </w:r>
      <w:proofErr w:type="spellEnd"/>
      <w:r w:rsidRPr="00AF60E4">
        <w:rPr>
          <w:rFonts w:ascii="Cascadia Code" w:hAnsi="Cascadia Code"/>
          <w:bCs/>
          <w:lang w:val="en-US"/>
        </w:rPr>
        <w:t>);</w:t>
      </w:r>
    </w:p>
    <w:p w14:paraId="319A9BC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break;</w:t>
      </w:r>
    </w:p>
    <w:p w14:paraId="13573EB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150DE46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default:</w:t>
      </w:r>
    </w:p>
    <w:p w14:paraId="50FEEDF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</w:t>
      </w:r>
      <w:proofErr w:type="spellStart"/>
      <w:r w:rsidRPr="00AF60E4">
        <w:rPr>
          <w:rFonts w:ascii="Cascadia Code" w:hAnsi="Cascadia Code"/>
          <w:bCs/>
          <w:lang w:val="en-US"/>
        </w:rPr>
        <w:t>Ivalid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!"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EFB4A2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21740331" w14:textId="6958DA4A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5DED5071" w14:textId="69B33D58" w:rsidR="00AF60E4" w:rsidRDefault="00AF60E4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AF60E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main</w:t>
      </w:r>
      <w:r w:rsidRPr="00AF60E4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5296641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#include "</w:t>
      </w:r>
      <w:proofErr w:type="spellStart"/>
      <w:r w:rsidRPr="00AF60E4">
        <w:rPr>
          <w:rFonts w:ascii="Cascadia Code" w:hAnsi="Cascadia Code"/>
          <w:bCs/>
          <w:lang w:val="en-US"/>
        </w:rPr>
        <w:t>list.h</w:t>
      </w:r>
      <w:proofErr w:type="spellEnd"/>
      <w:r w:rsidRPr="00AF60E4">
        <w:rPr>
          <w:rFonts w:ascii="Cascadia Code" w:hAnsi="Cascadia Code"/>
          <w:bCs/>
          <w:lang w:val="en-US"/>
        </w:rPr>
        <w:t>"</w:t>
      </w:r>
    </w:p>
    <w:p w14:paraId="6E8BAE0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#include &lt;</w:t>
      </w:r>
      <w:proofErr w:type="spellStart"/>
      <w:r w:rsidRPr="00AF60E4">
        <w:rPr>
          <w:rFonts w:ascii="Cascadia Code" w:hAnsi="Cascadia Code"/>
          <w:bCs/>
          <w:lang w:val="en-US"/>
        </w:rPr>
        <w:t>iostream</w:t>
      </w:r>
      <w:proofErr w:type="spellEnd"/>
      <w:r w:rsidRPr="00AF60E4">
        <w:rPr>
          <w:rFonts w:ascii="Cascadia Code" w:hAnsi="Cascadia Code"/>
          <w:bCs/>
          <w:lang w:val="en-US"/>
        </w:rPr>
        <w:t>&gt;</w:t>
      </w:r>
    </w:p>
    <w:p w14:paraId="7F9F7E2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24B6BE7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using namespace </w:t>
      </w:r>
      <w:proofErr w:type="spellStart"/>
      <w:r w:rsidRPr="00AF60E4">
        <w:rPr>
          <w:rFonts w:ascii="Cascadia Code" w:hAnsi="Cascadia Code"/>
          <w:bCs/>
          <w:lang w:val="en-US"/>
        </w:rPr>
        <w:t>std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11B676B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1FF3F70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gramStart"/>
      <w:r w:rsidRPr="00AF60E4">
        <w:rPr>
          <w:rFonts w:ascii="Cascadia Code" w:hAnsi="Cascadia Code"/>
          <w:bCs/>
          <w:lang w:val="en-US"/>
        </w:rPr>
        <w:t>main(</w:t>
      </w:r>
      <w:proofErr w:type="gramEnd"/>
      <w:r w:rsidRPr="00AF60E4">
        <w:rPr>
          <w:rFonts w:ascii="Cascadia Code" w:hAnsi="Cascadia Code"/>
          <w:bCs/>
          <w:lang w:val="en-US"/>
        </w:rPr>
        <w:t>) {</w:t>
      </w:r>
    </w:p>
    <w:p w14:paraId="6D58D77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trainList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044F60E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choice;</w:t>
      </w:r>
    </w:p>
    <w:p w14:paraId="744541E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1FFD24E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do {</w:t>
      </w:r>
    </w:p>
    <w:p w14:paraId="4D7DE64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"\</w:t>
      </w:r>
      <w:proofErr w:type="spellStart"/>
      <w:r w:rsidRPr="00AF60E4">
        <w:rPr>
          <w:rFonts w:ascii="Cascadia Code" w:hAnsi="Cascadia Code"/>
          <w:bCs/>
          <w:lang w:val="en-US"/>
        </w:rPr>
        <w:t>nMenu</w:t>
      </w:r>
      <w:proofErr w:type="spellEnd"/>
      <w:r w:rsidRPr="00AF60E4">
        <w:rPr>
          <w:rFonts w:ascii="Cascadia Code" w:hAnsi="Cascadia Code"/>
          <w:bCs/>
          <w:lang w:val="en-US"/>
        </w:rPr>
        <w:t>:\n";</w:t>
      </w:r>
    </w:p>
    <w:p w14:paraId="71F7C6E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"1. Add Train\n";</w:t>
      </w:r>
    </w:p>
    <w:p w14:paraId="49972E1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"2. Delete Train\n";</w:t>
      </w:r>
    </w:p>
    <w:p w14:paraId="47D0FB6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"3. Edit Trains\n";</w:t>
      </w:r>
    </w:p>
    <w:p w14:paraId="37499BB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"4. Print All Trains\n";</w:t>
      </w:r>
    </w:p>
    <w:p w14:paraId="1DE6F07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"5. Sort Trains by number\n";</w:t>
      </w:r>
    </w:p>
    <w:p w14:paraId="3FA458F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"6. Search Trains by number\n";</w:t>
      </w:r>
    </w:p>
    <w:p w14:paraId="1EF654C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"0. Exit\n";</w:t>
      </w:r>
    </w:p>
    <w:p w14:paraId="6B1FF81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your choice: </w:t>
      </w:r>
      <w:proofErr w:type="gramStart"/>
      <w:r w:rsidRPr="00AF60E4">
        <w:rPr>
          <w:rFonts w:ascii="Cascadia Code" w:hAnsi="Cascadia Code"/>
          <w:bCs/>
          <w:lang w:val="en-US"/>
        </w:rPr>
        <w:t>";;</w:t>
      </w:r>
      <w:proofErr w:type="gramEnd"/>
    </w:p>
    <w:p w14:paraId="447E60D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3F566FD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choice;</w:t>
      </w:r>
    </w:p>
    <w:p w14:paraId="720CC95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switch (choice) {</w:t>
      </w:r>
    </w:p>
    <w:p w14:paraId="6F94163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case 1: {</w:t>
      </w:r>
    </w:p>
    <w:p w14:paraId="1F245A0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string destination, time;</w:t>
      </w:r>
    </w:p>
    <w:p w14:paraId="509F6F2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number, index;</w:t>
      </w:r>
    </w:p>
    <w:p w14:paraId="0F7706A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"Destination: ";</w:t>
      </w:r>
    </w:p>
    <w:p w14:paraId="6446067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getline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</w:t>
      </w:r>
      <w:proofErr w:type="spellStart"/>
      <w:r w:rsidRPr="00AF60E4">
        <w:rPr>
          <w:rFonts w:ascii="Cascadia Code" w:hAnsi="Cascadia Code"/>
          <w:bCs/>
          <w:lang w:val="en-US"/>
        </w:rPr>
        <w:t>ws</w:t>
      </w:r>
      <w:proofErr w:type="spellEnd"/>
      <w:r w:rsidRPr="00AF60E4">
        <w:rPr>
          <w:rFonts w:ascii="Cascadia Code" w:hAnsi="Cascadia Code"/>
          <w:bCs/>
          <w:lang w:val="en-US"/>
        </w:rPr>
        <w:t>, destination);</w:t>
      </w:r>
    </w:p>
    <w:p w14:paraId="6D72AAA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"Number of Train: ";</w:t>
      </w:r>
    </w:p>
    <w:p w14:paraId="6309443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number;</w:t>
      </w:r>
    </w:p>
    <w:p w14:paraId="758C09AA" w14:textId="77777777" w:rsidR="00AF60E4" w:rsidRPr="00AF60E4" w:rsidRDefault="00AF60E4" w:rsidP="00AF60E4">
      <w:pPr>
        <w:widowControl w:val="0"/>
        <w:ind w:left="8789" w:hanging="8789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cin.ignore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numeric_limits</w:t>
      </w:r>
      <w:proofErr w:type="spellEnd"/>
      <w:r w:rsidRPr="00AF60E4">
        <w:rPr>
          <w:rFonts w:ascii="Cascadia Code" w:hAnsi="Cascadia Code"/>
          <w:bCs/>
          <w:lang w:val="en-US"/>
        </w:rPr>
        <w:t>&lt;</w:t>
      </w:r>
      <w:proofErr w:type="spellStart"/>
      <w:r w:rsidRPr="00AF60E4">
        <w:rPr>
          <w:rFonts w:ascii="Cascadia Code" w:hAnsi="Cascadia Code"/>
          <w:bCs/>
          <w:lang w:val="en-US"/>
        </w:rPr>
        <w:t>streamsize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&gt;::max(), '\n'); </w:t>
      </w:r>
    </w:p>
    <w:p w14:paraId="185BA45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"Time of Departure: ";</w:t>
      </w:r>
    </w:p>
    <w:p w14:paraId="0EBD42F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getline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>, time);</w:t>
      </w:r>
    </w:p>
    <w:p w14:paraId="0DBE42D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index of train: ";</w:t>
      </w:r>
    </w:p>
    <w:p w14:paraId="5716EE6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index;</w:t>
      </w:r>
    </w:p>
    <w:p w14:paraId="25C5878B" w14:textId="77777777" w:rsidR="00AF60E4" w:rsidRPr="00AF60E4" w:rsidRDefault="00AF60E4" w:rsidP="00AF60E4">
      <w:pPr>
        <w:widowControl w:val="0"/>
        <w:ind w:left="8789" w:hanging="8789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TRAIN* </w:t>
      </w:r>
      <w:proofErr w:type="spellStart"/>
      <w:r w:rsidRPr="00AF60E4">
        <w:rPr>
          <w:rFonts w:ascii="Cascadia Code" w:hAnsi="Cascadia Code"/>
          <w:bCs/>
          <w:lang w:val="en-US"/>
        </w:rPr>
        <w:t>new_train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new </w:t>
      </w:r>
      <w:proofErr w:type="gramStart"/>
      <w:r w:rsidRPr="00AF60E4">
        <w:rPr>
          <w:rFonts w:ascii="Cascadia Code" w:hAnsi="Cascadia Code"/>
          <w:bCs/>
          <w:lang w:val="en-US"/>
        </w:rPr>
        <w:t>TRAIN(</w:t>
      </w:r>
      <w:proofErr w:type="gramEnd"/>
      <w:r w:rsidRPr="00AF60E4">
        <w:rPr>
          <w:rFonts w:ascii="Cascadia Code" w:hAnsi="Cascadia Code"/>
          <w:bCs/>
          <w:lang w:val="en-US"/>
        </w:rPr>
        <w:t>destination, number, time);</w:t>
      </w:r>
    </w:p>
    <w:p w14:paraId="25ED9EF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try {</w:t>
      </w:r>
    </w:p>
    <w:p w14:paraId="27F8177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trainList.addTrain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new_train</w:t>
      </w:r>
      <w:proofErr w:type="spellEnd"/>
      <w:r w:rsidRPr="00AF60E4">
        <w:rPr>
          <w:rFonts w:ascii="Cascadia Code" w:hAnsi="Cascadia Code"/>
          <w:bCs/>
          <w:lang w:val="en-US"/>
        </w:rPr>
        <w:t>, index - 1);</w:t>
      </w:r>
    </w:p>
    <w:p w14:paraId="73A7F5E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"Added."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0D90C2E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lastRenderedPageBreak/>
        <w:t xml:space="preserve">                    } catch 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out_of_range</w:t>
      </w:r>
      <w:proofErr w:type="spellEnd"/>
      <w:r w:rsidRPr="00AF60E4">
        <w:rPr>
          <w:rFonts w:ascii="Cascadia Code" w:hAnsi="Cascadia Code"/>
          <w:bCs/>
          <w:lang w:val="en-US"/>
        </w:rPr>
        <w:t>&amp; e) {</w:t>
      </w:r>
    </w:p>
    <w:p w14:paraId="0592160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e.what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 xml:space="preserve">()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063B28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    delete </w:t>
      </w:r>
      <w:proofErr w:type="spellStart"/>
      <w:r w:rsidRPr="00AF60E4">
        <w:rPr>
          <w:rFonts w:ascii="Cascadia Code" w:hAnsi="Cascadia Code"/>
          <w:bCs/>
          <w:lang w:val="en-US"/>
        </w:rPr>
        <w:t>new_train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1BC5CB4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}</w:t>
      </w:r>
    </w:p>
    <w:p w14:paraId="0E14268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break;</w:t>
      </w:r>
    </w:p>
    <w:p w14:paraId="3616EAA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2835BC5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case 2: {</w:t>
      </w:r>
    </w:p>
    <w:p w14:paraId="30868EF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index;</w:t>
      </w:r>
    </w:p>
    <w:p w14:paraId="3526CF1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index of the train: ";</w:t>
      </w:r>
    </w:p>
    <w:p w14:paraId="2CE3F59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index;</w:t>
      </w:r>
    </w:p>
    <w:p w14:paraId="4051268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try {</w:t>
      </w:r>
    </w:p>
    <w:p w14:paraId="043EE06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trainList.delete_</w:t>
      </w:r>
      <w:proofErr w:type="gramStart"/>
      <w:r w:rsidRPr="00AF60E4">
        <w:rPr>
          <w:rFonts w:ascii="Cascadia Code" w:hAnsi="Cascadia Code"/>
          <w:bCs/>
          <w:lang w:val="en-US"/>
        </w:rPr>
        <w:t>train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index - 1);</w:t>
      </w:r>
    </w:p>
    <w:p w14:paraId="7B32C7F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"Deleted."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662D7F8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} catch 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out_of_range</w:t>
      </w:r>
      <w:proofErr w:type="spellEnd"/>
      <w:r w:rsidRPr="00AF60E4">
        <w:rPr>
          <w:rFonts w:ascii="Cascadia Code" w:hAnsi="Cascadia Code"/>
          <w:bCs/>
          <w:lang w:val="en-US"/>
        </w:rPr>
        <w:t>&amp; e) {</w:t>
      </w:r>
    </w:p>
    <w:p w14:paraId="7A825E8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e.what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 xml:space="preserve">()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7671E80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}</w:t>
      </w:r>
    </w:p>
    <w:p w14:paraId="0ADFB70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break;</w:t>
      </w:r>
    </w:p>
    <w:p w14:paraId="437E4B7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5F21AA4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case 3: {</w:t>
      </w:r>
    </w:p>
    <w:p w14:paraId="298D8F4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index;</w:t>
      </w:r>
    </w:p>
    <w:p w14:paraId="36BD6BF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index of the train: ";</w:t>
      </w:r>
    </w:p>
    <w:p w14:paraId="1BE36A7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index;</w:t>
      </w:r>
    </w:p>
    <w:p w14:paraId="7E778C7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try {</w:t>
      </w:r>
    </w:p>
    <w:p w14:paraId="4B540D5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trainList.edit</w:t>
      </w:r>
      <w:proofErr w:type="spellEnd"/>
      <w:r w:rsidRPr="00AF60E4">
        <w:rPr>
          <w:rFonts w:ascii="Cascadia Code" w:hAnsi="Cascadia Code"/>
          <w:bCs/>
          <w:lang w:val="en-US"/>
        </w:rPr>
        <w:t>(index - 1);</w:t>
      </w:r>
    </w:p>
    <w:p w14:paraId="72909C4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"Edited."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30C8D35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} catch 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out_of_range</w:t>
      </w:r>
      <w:proofErr w:type="spellEnd"/>
      <w:r w:rsidRPr="00AF60E4">
        <w:rPr>
          <w:rFonts w:ascii="Cascadia Code" w:hAnsi="Cascadia Code"/>
          <w:bCs/>
          <w:lang w:val="en-US"/>
        </w:rPr>
        <w:t>&amp; e) {</w:t>
      </w:r>
    </w:p>
    <w:p w14:paraId="2360B89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e.what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 xml:space="preserve">()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096B96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}</w:t>
      </w:r>
    </w:p>
    <w:p w14:paraId="4154370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break;</w:t>
      </w:r>
    </w:p>
    <w:p w14:paraId="56CFFCB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041F6F1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case 4: {</w:t>
      </w:r>
    </w:p>
    <w:p w14:paraId="44F4D6E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trainList.printAll</w:t>
      </w:r>
      <w:proofErr w:type="spellEnd"/>
      <w:r w:rsidRPr="00AF60E4">
        <w:rPr>
          <w:rFonts w:ascii="Cascadia Code" w:hAnsi="Cascadia Code"/>
          <w:bCs/>
          <w:lang w:val="en-US"/>
        </w:rPr>
        <w:t>();</w:t>
      </w:r>
    </w:p>
    <w:p w14:paraId="7FE58C8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break;</w:t>
      </w:r>
    </w:p>
    <w:p w14:paraId="244CCF6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31BCF99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case 5: {</w:t>
      </w:r>
    </w:p>
    <w:p w14:paraId="39BFA33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trainList.sortByNumber</w:t>
      </w:r>
      <w:proofErr w:type="spellEnd"/>
      <w:r w:rsidRPr="00AF60E4">
        <w:rPr>
          <w:rFonts w:ascii="Cascadia Code" w:hAnsi="Cascadia Code"/>
          <w:bCs/>
          <w:lang w:val="en-US"/>
        </w:rPr>
        <w:t>();</w:t>
      </w:r>
    </w:p>
    <w:p w14:paraId="07E4756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"Successfully sorted."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6277D74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trainList.printAll</w:t>
      </w:r>
      <w:proofErr w:type="spellEnd"/>
      <w:r w:rsidRPr="00AF60E4">
        <w:rPr>
          <w:rFonts w:ascii="Cascadia Code" w:hAnsi="Cascadia Code"/>
          <w:bCs/>
          <w:lang w:val="en-US"/>
        </w:rPr>
        <w:t>();</w:t>
      </w:r>
    </w:p>
    <w:p w14:paraId="2A8A1B0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break;</w:t>
      </w:r>
    </w:p>
    <w:p w14:paraId="0F3CA94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2536BD5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case 6: {</w:t>
      </w:r>
    </w:p>
    <w:p w14:paraId="4009B2E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the train number to search for: ";</w:t>
      </w:r>
    </w:p>
    <w:p w14:paraId="4F221A8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number;</w:t>
      </w:r>
    </w:p>
    <w:p w14:paraId="6A6033C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number;</w:t>
      </w:r>
    </w:p>
    <w:p w14:paraId="07AF8D3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trainList.printTrainsToNumber</w:t>
      </w:r>
      <w:proofErr w:type="spellEnd"/>
      <w:r w:rsidRPr="00AF60E4">
        <w:rPr>
          <w:rFonts w:ascii="Cascadia Code" w:hAnsi="Cascadia Code"/>
          <w:bCs/>
          <w:lang w:val="en-US"/>
        </w:rPr>
        <w:t>(number);</w:t>
      </w:r>
    </w:p>
    <w:p w14:paraId="74C8959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break;</w:t>
      </w:r>
    </w:p>
    <w:p w14:paraId="4E1EFD2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15E25F1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case 0: {</w:t>
      </w:r>
    </w:p>
    <w:p w14:paraId="2865D4D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"Exiting...\n"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65A3D2E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return 0;</w:t>
      </w:r>
    </w:p>
    <w:p w14:paraId="58DF306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0551A22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lastRenderedPageBreak/>
        <w:t xml:space="preserve">            default: {</w:t>
      </w:r>
    </w:p>
    <w:p w14:paraId="27C5D8B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"Invalid choice. Please try again.\n"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6C174FD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break;</w:t>
      </w:r>
    </w:p>
    <w:p w14:paraId="5560201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    </w:t>
      </w:r>
    </w:p>
    <w:p w14:paraId="63BBD26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3784385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 while (</w:t>
      </w:r>
      <w:proofErr w:type="gramStart"/>
      <w:r w:rsidRPr="00AF60E4">
        <w:rPr>
          <w:rFonts w:ascii="Cascadia Code" w:hAnsi="Cascadia Code"/>
          <w:bCs/>
          <w:lang w:val="en-US"/>
        </w:rPr>
        <w:t>choice !</w:t>
      </w:r>
      <w:proofErr w:type="gramEnd"/>
      <w:r w:rsidRPr="00AF60E4">
        <w:rPr>
          <w:rFonts w:ascii="Cascadia Code" w:hAnsi="Cascadia Code"/>
          <w:bCs/>
          <w:lang w:val="en-US"/>
        </w:rPr>
        <w:t>= 0);</w:t>
      </w:r>
    </w:p>
    <w:p w14:paraId="66719FB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300A22D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0;</w:t>
      </w:r>
    </w:p>
    <w:p w14:paraId="630991BE" w14:textId="0FE6DA96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552571C4" w14:textId="77777777" w:rsidR="00AF60E4" w:rsidRDefault="00AF60E4" w:rsidP="00A467A5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</w:p>
    <w:p w14:paraId="60FF8274" w14:textId="77777777" w:rsidR="00230943" w:rsidRPr="006D4F7E" w:rsidRDefault="00230943" w:rsidP="006D4F7E">
      <w:pPr>
        <w:widowControl w:val="0"/>
        <w:rPr>
          <w:rFonts w:ascii="Cascadia Code" w:hAnsi="Cascadia Code"/>
          <w:bCs/>
          <w:szCs w:val="28"/>
        </w:rPr>
      </w:pPr>
    </w:p>
    <w:p w14:paraId="598673C5" w14:textId="236052BF" w:rsidR="00230943" w:rsidRDefault="00230943" w:rsidP="00230943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AF60E4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second</w:t>
      </w:r>
      <w:r w:rsidRPr="00AF60E4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  <w:proofErr w:type="spellEnd"/>
    </w:p>
    <w:p w14:paraId="5D40DCD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#pragma once</w:t>
      </w:r>
    </w:p>
    <w:p w14:paraId="1C64304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iostream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&gt;</w:t>
      </w:r>
    </w:p>
    <w:p w14:paraId="4A9C819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fstream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&gt;</w:t>
      </w:r>
    </w:p>
    <w:p w14:paraId="71242C0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sstream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&gt;</w:t>
      </w:r>
    </w:p>
    <w:p w14:paraId="13B944B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cstring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&gt;</w:t>
      </w:r>
    </w:p>
    <w:p w14:paraId="458EAB7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cctype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&gt;</w:t>
      </w:r>
    </w:p>
    <w:p w14:paraId="0D543BB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#include &lt;string&gt;</w:t>
      </w:r>
    </w:p>
    <w:p w14:paraId="738476C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using namespace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std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;</w:t>
      </w:r>
    </w:p>
    <w:p w14:paraId="3BCDCE8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class Filter {</w:t>
      </w:r>
    </w:p>
    <w:p w14:paraId="617975F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private:</w:t>
      </w:r>
    </w:p>
    <w:p w14:paraId="0BAEC1C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string source;</w:t>
      </w:r>
    </w:p>
    <w:p w14:paraId="4A4B876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count;</w:t>
      </w:r>
    </w:p>
    <w:p w14:paraId="4E95DA5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bool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isTextSource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;</w:t>
      </w:r>
    </w:p>
    <w:p w14:paraId="65E66C0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split(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string&amp; text, string*&amp; sentences,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int&amp;sentenceCount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)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;</w:t>
      </w:r>
    </w:p>
    <w:p w14:paraId="53CC729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count_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words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string&amp; sentence)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;</w:t>
      </w:r>
    </w:p>
    <w:p w14:paraId="6554B6F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public:</w:t>
      </w:r>
    </w:p>
    <w:p w14:paraId="7DFCE13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Filter(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6959355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Filter(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string&amp; filename,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wordCount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1E5FA77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Filter(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string&amp; text,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wordCount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, bool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isText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56A852C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Filter(</w:t>
      </w:r>
      <w:proofErr w:type="spellStart"/>
      <w:proofErr w:type="gramEnd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 xml:space="preserve"> Filter&amp; other);</w:t>
      </w:r>
    </w:p>
    <w:p w14:paraId="127D62C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~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Filter(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>);</w:t>
      </w:r>
    </w:p>
    <w:p w14:paraId="6F426F9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 xml:space="preserve">    void </w:t>
      </w:r>
      <w:proofErr w:type="gramStart"/>
      <w:r w:rsidRPr="00AF60E4">
        <w:rPr>
          <w:rFonts w:ascii="Cascadia Code" w:hAnsi="Cascadia Code"/>
          <w:bCs/>
          <w:szCs w:val="28"/>
          <w:lang w:val="en-US"/>
        </w:rPr>
        <w:t>result(</w:t>
      </w:r>
      <w:proofErr w:type="gramEnd"/>
      <w:r w:rsidRPr="00AF60E4">
        <w:rPr>
          <w:rFonts w:ascii="Cascadia Code" w:hAnsi="Cascadia Code"/>
          <w:bCs/>
          <w:szCs w:val="28"/>
          <w:lang w:val="en-US"/>
        </w:rPr>
        <w:t xml:space="preserve">) </w:t>
      </w:r>
      <w:proofErr w:type="spellStart"/>
      <w:r w:rsidRPr="00AF60E4">
        <w:rPr>
          <w:rFonts w:ascii="Cascadia Code" w:hAnsi="Cascadia Code"/>
          <w:bCs/>
          <w:szCs w:val="28"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szCs w:val="28"/>
          <w:lang w:val="en-US"/>
        </w:rPr>
        <w:t>;</w:t>
      </w:r>
    </w:p>
    <w:p w14:paraId="415335F7" w14:textId="62C0AA48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szCs w:val="28"/>
          <w:lang w:val="en-US"/>
        </w:rPr>
      </w:pPr>
      <w:r w:rsidRPr="00AF60E4">
        <w:rPr>
          <w:rFonts w:ascii="Cascadia Code" w:hAnsi="Cascadia Code"/>
          <w:bCs/>
          <w:szCs w:val="28"/>
          <w:lang w:val="en-US"/>
        </w:rPr>
        <w:t>};</w:t>
      </w:r>
    </w:p>
    <w:p w14:paraId="09D31A54" w14:textId="77777777" w:rsidR="00AF60E4" w:rsidRDefault="00AF60E4" w:rsidP="00230943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</w:p>
    <w:p w14:paraId="2AF8653B" w14:textId="237E9DD4" w:rsidR="00230943" w:rsidRDefault="00230943" w:rsidP="00230943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AF60E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second</w:t>
      </w:r>
      <w:r w:rsidRPr="00AF60E4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3366CD3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#include "</w:t>
      </w:r>
      <w:proofErr w:type="spellStart"/>
      <w:r w:rsidRPr="00AF60E4">
        <w:rPr>
          <w:rFonts w:ascii="Cascadia Code" w:hAnsi="Cascadia Code"/>
          <w:bCs/>
          <w:lang w:val="en-US"/>
        </w:rPr>
        <w:t>second.h</w:t>
      </w:r>
      <w:proofErr w:type="spellEnd"/>
      <w:r w:rsidRPr="00AF60E4">
        <w:rPr>
          <w:rFonts w:ascii="Cascadia Code" w:hAnsi="Cascadia Code"/>
          <w:bCs/>
          <w:lang w:val="en-US"/>
        </w:rPr>
        <w:t>"</w:t>
      </w:r>
    </w:p>
    <w:p w14:paraId="09DAFF6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gramStart"/>
      <w:r w:rsidRPr="00AF60E4">
        <w:rPr>
          <w:rFonts w:ascii="Cascadia Code" w:hAnsi="Cascadia Code"/>
          <w:bCs/>
          <w:lang w:val="en-US"/>
        </w:rPr>
        <w:t>Filter::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Filter() : source(""), count(0), </w:t>
      </w:r>
      <w:proofErr w:type="spellStart"/>
      <w:r w:rsidRPr="00AF60E4">
        <w:rPr>
          <w:rFonts w:ascii="Cascadia Code" w:hAnsi="Cascadia Code"/>
          <w:bCs/>
          <w:lang w:val="en-US"/>
        </w:rPr>
        <w:t>isTextSource</w:t>
      </w:r>
      <w:proofErr w:type="spellEnd"/>
      <w:r w:rsidRPr="00AF60E4">
        <w:rPr>
          <w:rFonts w:ascii="Cascadia Code" w:hAnsi="Cascadia Code"/>
          <w:bCs/>
          <w:lang w:val="en-US"/>
        </w:rPr>
        <w:t>(false)</w:t>
      </w:r>
    </w:p>
    <w:p w14:paraId="318434F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{</w:t>
      </w:r>
    </w:p>
    <w:p w14:paraId="37F16DF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"The constructor is called without parameters for the Filter class\n";</w:t>
      </w:r>
    </w:p>
    <w:p w14:paraId="4415062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759918E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gramStart"/>
      <w:r w:rsidRPr="00AF60E4">
        <w:rPr>
          <w:rFonts w:ascii="Cascadia Code" w:hAnsi="Cascadia Code"/>
          <w:bCs/>
          <w:lang w:val="en-US"/>
        </w:rPr>
        <w:t>Filter::</w:t>
      </w:r>
      <w:proofErr w:type="gramEnd"/>
      <w:r w:rsidRPr="00AF60E4">
        <w:rPr>
          <w:rFonts w:ascii="Cascadia Code" w:hAnsi="Cascadia Code"/>
          <w:bCs/>
          <w:lang w:val="en-US"/>
        </w:rPr>
        <w:t>Filter(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string&amp; filename,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count) : source(filename), count(count), </w:t>
      </w:r>
      <w:proofErr w:type="spellStart"/>
      <w:r w:rsidRPr="00AF60E4">
        <w:rPr>
          <w:rFonts w:ascii="Cascadia Code" w:hAnsi="Cascadia Code"/>
          <w:bCs/>
          <w:lang w:val="en-US"/>
        </w:rPr>
        <w:t>isTextSource</w:t>
      </w:r>
      <w:proofErr w:type="spellEnd"/>
      <w:r w:rsidRPr="00AF60E4">
        <w:rPr>
          <w:rFonts w:ascii="Cascadia Code" w:hAnsi="Cascadia Code"/>
          <w:bCs/>
          <w:lang w:val="en-US"/>
        </w:rPr>
        <w:t>(false) {</w:t>
      </w:r>
    </w:p>
    <w:p w14:paraId="0D5DF60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"The constructor is called with parameters for the Filter class\n";</w:t>
      </w:r>
    </w:p>
    <w:p w14:paraId="68B3E10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lastRenderedPageBreak/>
        <w:t>}</w:t>
      </w:r>
    </w:p>
    <w:p w14:paraId="57CCA0C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gramStart"/>
      <w:r w:rsidRPr="00AF60E4">
        <w:rPr>
          <w:rFonts w:ascii="Cascadia Code" w:hAnsi="Cascadia Code"/>
          <w:bCs/>
          <w:lang w:val="en-US"/>
        </w:rPr>
        <w:t>Filter::</w:t>
      </w:r>
      <w:proofErr w:type="gramEnd"/>
      <w:r w:rsidRPr="00AF60E4">
        <w:rPr>
          <w:rFonts w:ascii="Cascadia Code" w:hAnsi="Cascadia Code"/>
          <w:bCs/>
          <w:lang w:val="en-US"/>
        </w:rPr>
        <w:t>Filter(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string&amp; text,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count, bool </w:t>
      </w:r>
      <w:proofErr w:type="spellStart"/>
      <w:r w:rsidRPr="00AF60E4">
        <w:rPr>
          <w:rFonts w:ascii="Cascadia Code" w:hAnsi="Cascadia Code"/>
          <w:bCs/>
          <w:lang w:val="en-US"/>
        </w:rPr>
        <w:t>isText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) : source(text), count(count), </w:t>
      </w:r>
      <w:proofErr w:type="spellStart"/>
      <w:r w:rsidRPr="00AF60E4">
        <w:rPr>
          <w:rFonts w:ascii="Cascadia Code" w:hAnsi="Cascadia Code"/>
          <w:bCs/>
          <w:lang w:val="en-US"/>
        </w:rPr>
        <w:t>isTextSource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isText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60401CC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"The constructor is called with parameters for the Filter class\n";</w:t>
      </w:r>
    </w:p>
    <w:p w14:paraId="169DB4A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3B28056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gramStart"/>
      <w:r w:rsidRPr="00AF60E4">
        <w:rPr>
          <w:rFonts w:ascii="Cascadia Code" w:hAnsi="Cascadia Code"/>
          <w:bCs/>
          <w:lang w:val="en-US"/>
        </w:rPr>
        <w:t>Filter::</w:t>
      </w:r>
      <w:proofErr w:type="gramEnd"/>
      <w:r w:rsidRPr="00AF60E4">
        <w:rPr>
          <w:rFonts w:ascii="Cascadia Code" w:hAnsi="Cascadia Code"/>
          <w:bCs/>
          <w:lang w:val="en-US"/>
        </w:rPr>
        <w:t>Filter(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Filter&amp; other) : source(</w:t>
      </w:r>
      <w:proofErr w:type="spellStart"/>
      <w:r w:rsidRPr="00AF60E4">
        <w:rPr>
          <w:rFonts w:ascii="Cascadia Code" w:hAnsi="Cascadia Code"/>
          <w:bCs/>
          <w:lang w:val="en-US"/>
        </w:rPr>
        <w:t>other.source</w:t>
      </w:r>
      <w:proofErr w:type="spellEnd"/>
      <w:r w:rsidRPr="00AF60E4">
        <w:rPr>
          <w:rFonts w:ascii="Cascadia Code" w:hAnsi="Cascadia Code"/>
          <w:bCs/>
          <w:lang w:val="en-US"/>
        </w:rPr>
        <w:t>), count(</w:t>
      </w:r>
      <w:proofErr w:type="spellStart"/>
      <w:r w:rsidRPr="00AF60E4">
        <w:rPr>
          <w:rFonts w:ascii="Cascadia Code" w:hAnsi="Cascadia Code"/>
          <w:bCs/>
          <w:lang w:val="en-US"/>
        </w:rPr>
        <w:t>other.count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), </w:t>
      </w:r>
      <w:proofErr w:type="spellStart"/>
      <w:r w:rsidRPr="00AF60E4">
        <w:rPr>
          <w:rFonts w:ascii="Cascadia Code" w:hAnsi="Cascadia Code"/>
          <w:bCs/>
          <w:lang w:val="en-US"/>
        </w:rPr>
        <w:t>isTextSource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other.isTextSource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0964ADC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"The copy constructor for the Filter class is called\n";</w:t>
      </w:r>
    </w:p>
    <w:p w14:paraId="766C090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29A2576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gramStart"/>
      <w:r w:rsidRPr="00AF60E4">
        <w:rPr>
          <w:rFonts w:ascii="Cascadia Code" w:hAnsi="Cascadia Code"/>
          <w:bCs/>
          <w:lang w:val="en-US"/>
        </w:rPr>
        <w:t>Filter::</w:t>
      </w:r>
      <w:proofErr w:type="gramEnd"/>
      <w:r w:rsidRPr="00AF60E4">
        <w:rPr>
          <w:rFonts w:ascii="Cascadia Code" w:hAnsi="Cascadia Code"/>
          <w:bCs/>
          <w:lang w:val="en-US"/>
        </w:rPr>
        <w:t>~Filter() {</w:t>
      </w:r>
    </w:p>
    <w:p w14:paraId="54002E4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"The destructor for the Filter class is called\n";</w:t>
      </w:r>
    </w:p>
    <w:p w14:paraId="25FC89E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64422AA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gramStart"/>
      <w:r w:rsidRPr="00AF60E4">
        <w:rPr>
          <w:rFonts w:ascii="Cascadia Code" w:hAnsi="Cascadia Code"/>
          <w:bCs/>
          <w:lang w:val="en-US"/>
        </w:rPr>
        <w:t>Filter::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result() 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{</w:t>
      </w:r>
    </w:p>
    <w:p w14:paraId="596BC93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string text;</w:t>
      </w:r>
    </w:p>
    <w:p w14:paraId="1713672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</w:p>
    <w:p w14:paraId="5E68F5A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if (</w:t>
      </w:r>
      <w:proofErr w:type="spellStart"/>
      <w:r w:rsidRPr="00AF60E4">
        <w:rPr>
          <w:rFonts w:ascii="Cascadia Code" w:hAnsi="Cascadia Code"/>
          <w:bCs/>
          <w:lang w:val="en-US"/>
        </w:rPr>
        <w:t>isTextSource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7BA58B4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text = source;</w:t>
      </w:r>
    </w:p>
    <w:p w14:paraId="18DDA4D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 </w:t>
      </w:r>
    </w:p>
    <w:p w14:paraId="0A09E23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else {</w:t>
      </w:r>
    </w:p>
    <w:p w14:paraId="38371E9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ifstream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file(source);</w:t>
      </w:r>
    </w:p>
    <w:p w14:paraId="359E11F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</w:t>
      </w:r>
      <w:proofErr w:type="gramStart"/>
      <w:r w:rsidRPr="00AF60E4">
        <w:rPr>
          <w:rFonts w:ascii="Cascadia Code" w:hAnsi="Cascadia Code"/>
          <w:bCs/>
          <w:lang w:val="en-US"/>
        </w:rPr>
        <w:t>(!</w:t>
      </w:r>
      <w:proofErr w:type="spellStart"/>
      <w:r w:rsidRPr="00AF60E4">
        <w:rPr>
          <w:rFonts w:ascii="Cascadia Code" w:hAnsi="Cascadia Code"/>
          <w:bCs/>
          <w:lang w:val="en-US"/>
        </w:rPr>
        <w:t>file.is</w:t>
      </w:r>
      <w:proofErr w:type="gramEnd"/>
      <w:r w:rsidRPr="00AF60E4">
        <w:rPr>
          <w:rFonts w:ascii="Cascadia Code" w:hAnsi="Cascadia Code"/>
          <w:bCs/>
          <w:lang w:val="en-US"/>
        </w:rPr>
        <w:t>_open</w:t>
      </w:r>
      <w:proofErr w:type="spellEnd"/>
      <w:r w:rsidRPr="00AF60E4">
        <w:rPr>
          <w:rFonts w:ascii="Cascadia Code" w:hAnsi="Cascadia Code"/>
          <w:bCs/>
          <w:lang w:val="en-US"/>
        </w:rPr>
        <w:t>()) {</w:t>
      </w:r>
    </w:p>
    <w:p w14:paraId="0C246C5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cerr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"Error: " &lt;&lt; source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6C5D8BF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return;</w:t>
      </w:r>
    </w:p>
    <w:p w14:paraId="5BCE6ED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197E593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ostringstream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buffer;</w:t>
      </w:r>
    </w:p>
    <w:p w14:paraId="1F314E2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buffer &lt;&lt;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file.rdbuf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();</w:t>
      </w:r>
    </w:p>
    <w:p w14:paraId="4190DAD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text =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buffer.str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);</w:t>
      </w:r>
    </w:p>
    <w:p w14:paraId="6D28DA7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file.close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();</w:t>
      </w:r>
    </w:p>
    <w:p w14:paraId="535248C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16BE8E4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"Your text:\n" &lt;&lt; text &lt;&lt; "\n\n";</w:t>
      </w:r>
    </w:p>
    <w:p w14:paraId="2765E68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string* sentences = </w:t>
      </w:r>
      <w:proofErr w:type="spellStart"/>
      <w:r w:rsidRPr="00AF60E4">
        <w:rPr>
          <w:rFonts w:ascii="Cascadia Code" w:hAnsi="Cascadia Code"/>
          <w:bCs/>
          <w:lang w:val="en-US"/>
        </w:rPr>
        <w:t>nullptr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0B4AB37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0;</w:t>
      </w:r>
    </w:p>
    <w:p w14:paraId="4BD3F34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gramStart"/>
      <w:r w:rsidRPr="00AF60E4">
        <w:rPr>
          <w:rFonts w:ascii="Cascadia Code" w:hAnsi="Cascadia Code"/>
          <w:bCs/>
          <w:lang w:val="en-US"/>
        </w:rPr>
        <w:t>split(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text, sentences, 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>);</w:t>
      </w:r>
    </w:p>
    <w:p w14:paraId="1D29188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"Amount of sentences: " &lt;&lt; 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4C9FBBA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for (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0; 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 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>; ++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) </w:t>
      </w:r>
    </w:p>
    <w:p w14:paraId="26EFCF9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{</w:t>
      </w:r>
    </w:p>
    <w:p w14:paraId="58FC85D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words = </w:t>
      </w:r>
      <w:proofErr w:type="spellStart"/>
      <w:r w:rsidRPr="00AF60E4">
        <w:rPr>
          <w:rFonts w:ascii="Cascadia Code" w:hAnsi="Cascadia Code"/>
          <w:bCs/>
          <w:lang w:val="en-US"/>
        </w:rPr>
        <w:t>count_words</w:t>
      </w:r>
      <w:proofErr w:type="spellEnd"/>
      <w:r w:rsidRPr="00AF60E4">
        <w:rPr>
          <w:rFonts w:ascii="Cascadia Code" w:hAnsi="Cascadia Code"/>
          <w:bCs/>
          <w:lang w:val="en-US"/>
        </w:rPr>
        <w:t>(sentences[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>]);</w:t>
      </w:r>
    </w:p>
    <w:p w14:paraId="6AA8423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(words == count) {</w:t>
      </w:r>
    </w:p>
    <w:p w14:paraId="5401AE3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sentences[</w:t>
      </w:r>
      <w:proofErr w:type="spellStart"/>
      <w:r w:rsidRPr="00AF60E4">
        <w:rPr>
          <w:rFonts w:ascii="Cascadia Code" w:hAnsi="Cascadia Code"/>
          <w:bCs/>
          <w:lang w:val="en-US"/>
        </w:rPr>
        <w:t>i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]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F84890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7A8AD69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3B567BE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gramStart"/>
      <w:r w:rsidRPr="00AF60E4">
        <w:rPr>
          <w:rFonts w:ascii="Cascadia Code" w:hAnsi="Cascadia Code"/>
          <w:bCs/>
          <w:lang w:val="en-US"/>
        </w:rPr>
        <w:t>delete[</w:t>
      </w:r>
      <w:proofErr w:type="gramEnd"/>
      <w:r w:rsidRPr="00AF60E4">
        <w:rPr>
          <w:rFonts w:ascii="Cascadia Code" w:hAnsi="Cascadia Code"/>
          <w:bCs/>
          <w:lang w:val="en-US"/>
        </w:rPr>
        <w:t>] sentences;</w:t>
      </w:r>
    </w:p>
    <w:p w14:paraId="7FDB1C4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13D9FE0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void </w:t>
      </w:r>
      <w:proofErr w:type="gramStart"/>
      <w:r w:rsidRPr="00AF60E4">
        <w:rPr>
          <w:rFonts w:ascii="Cascadia Code" w:hAnsi="Cascadia Code"/>
          <w:bCs/>
          <w:lang w:val="en-US"/>
        </w:rPr>
        <w:t>Filter::</w:t>
      </w:r>
      <w:proofErr w:type="gramEnd"/>
      <w:r w:rsidRPr="00AF60E4">
        <w:rPr>
          <w:rFonts w:ascii="Cascadia Code" w:hAnsi="Cascadia Code"/>
          <w:bCs/>
          <w:lang w:val="en-US"/>
        </w:rPr>
        <w:t>split(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string&amp; text, string*&amp; sentences,</w:t>
      </w:r>
    </w:p>
    <w:p w14:paraId="2CF3522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&amp; 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) 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{</w:t>
      </w:r>
    </w:p>
    <w:p w14:paraId="0DA33C1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maxSentences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100;</w:t>
      </w:r>
    </w:p>
    <w:p w14:paraId="4A4538B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sentences = new string[</w:t>
      </w:r>
      <w:proofErr w:type="spellStart"/>
      <w:r w:rsidRPr="00AF60E4">
        <w:rPr>
          <w:rFonts w:ascii="Cascadia Code" w:hAnsi="Cascadia Code"/>
          <w:bCs/>
          <w:lang w:val="en-US"/>
        </w:rPr>
        <w:t>maxSentences</w:t>
      </w:r>
      <w:proofErr w:type="spellEnd"/>
      <w:r w:rsidRPr="00AF60E4">
        <w:rPr>
          <w:rFonts w:ascii="Cascadia Code" w:hAnsi="Cascadia Code"/>
          <w:bCs/>
          <w:lang w:val="en-US"/>
        </w:rPr>
        <w:t>];</w:t>
      </w:r>
    </w:p>
    <w:p w14:paraId="5C9D8FB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 0;</w:t>
      </w:r>
    </w:p>
    <w:p w14:paraId="239EFAA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ostringstream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sentenceStream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2503BC9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for (char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ch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: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 text) {</w:t>
      </w:r>
    </w:p>
    <w:p w14:paraId="1B664BA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lastRenderedPageBreak/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sentenceStream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</w:t>
      </w:r>
      <w:proofErr w:type="spellStart"/>
      <w:r w:rsidRPr="00AF60E4">
        <w:rPr>
          <w:rFonts w:ascii="Cascadia Code" w:hAnsi="Cascadia Code"/>
          <w:bCs/>
          <w:lang w:val="en-US"/>
        </w:rPr>
        <w:t>ch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3E7180B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(</w:t>
      </w:r>
      <w:proofErr w:type="spellStart"/>
      <w:r w:rsidRPr="00AF60E4">
        <w:rPr>
          <w:rFonts w:ascii="Cascadia Code" w:hAnsi="Cascadia Code"/>
          <w:bCs/>
          <w:lang w:val="en-US"/>
        </w:rPr>
        <w:t>ch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== '.' || </w:t>
      </w:r>
      <w:proofErr w:type="spellStart"/>
      <w:r w:rsidRPr="00AF60E4">
        <w:rPr>
          <w:rFonts w:ascii="Cascadia Code" w:hAnsi="Cascadia Code"/>
          <w:bCs/>
          <w:lang w:val="en-US"/>
        </w:rPr>
        <w:t>ch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== '!' || </w:t>
      </w:r>
      <w:proofErr w:type="spellStart"/>
      <w:r w:rsidRPr="00AF60E4">
        <w:rPr>
          <w:rFonts w:ascii="Cascadia Code" w:hAnsi="Cascadia Code"/>
          <w:bCs/>
          <w:lang w:val="en-US"/>
        </w:rPr>
        <w:t>ch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== '?') {</w:t>
      </w:r>
    </w:p>
    <w:p w14:paraId="2362C82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if (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 </w:t>
      </w:r>
      <w:proofErr w:type="spellStart"/>
      <w:r w:rsidRPr="00AF60E4">
        <w:rPr>
          <w:rFonts w:ascii="Cascadia Code" w:hAnsi="Cascadia Code"/>
          <w:bCs/>
          <w:lang w:val="en-US"/>
        </w:rPr>
        <w:t>maxSentences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1FA5C02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sentences[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++] =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sentenceStream.str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);</w:t>
      </w:r>
    </w:p>
    <w:p w14:paraId="34C8C02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sentenceStream.str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"");</w:t>
      </w:r>
    </w:p>
    <w:p w14:paraId="147F7B6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</w:t>
      </w:r>
      <w:proofErr w:type="spellStart"/>
      <w:r w:rsidRPr="00AF60E4">
        <w:rPr>
          <w:rFonts w:ascii="Cascadia Code" w:hAnsi="Cascadia Code"/>
          <w:bCs/>
          <w:lang w:val="en-US"/>
        </w:rPr>
        <w:t>sentenceStream.clear</w:t>
      </w:r>
      <w:proofErr w:type="spellEnd"/>
      <w:r w:rsidRPr="00AF60E4">
        <w:rPr>
          <w:rFonts w:ascii="Cascadia Code" w:hAnsi="Cascadia Code"/>
          <w:bCs/>
          <w:lang w:val="en-US"/>
        </w:rPr>
        <w:t>();</w:t>
      </w:r>
    </w:p>
    <w:p w14:paraId="79AE920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3924444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3F5BFA7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46A544B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if </w:t>
      </w:r>
      <w:proofErr w:type="gramStart"/>
      <w:r w:rsidRPr="00AF60E4">
        <w:rPr>
          <w:rFonts w:ascii="Cascadia Code" w:hAnsi="Cascadia Code"/>
          <w:bCs/>
          <w:lang w:val="en-US"/>
        </w:rPr>
        <w:t>(!</w:t>
      </w:r>
      <w:proofErr w:type="spellStart"/>
      <w:r w:rsidRPr="00AF60E4">
        <w:rPr>
          <w:rFonts w:ascii="Cascadia Code" w:hAnsi="Cascadia Code"/>
          <w:bCs/>
          <w:lang w:val="en-US"/>
        </w:rPr>
        <w:t>sentenceStream.str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 xml:space="preserve">().empty() &amp;&amp; 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 </w:t>
      </w:r>
      <w:proofErr w:type="spellStart"/>
      <w:r w:rsidRPr="00AF60E4">
        <w:rPr>
          <w:rFonts w:ascii="Cascadia Code" w:hAnsi="Cascadia Code"/>
          <w:bCs/>
          <w:lang w:val="en-US"/>
        </w:rPr>
        <w:t>maxSentences</w:t>
      </w:r>
      <w:proofErr w:type="spellEnd"/>
      <w:r w:rsidRPr="00AF60E4">
        <w:rPr>
          <w:rFonts w:ascii="Cascadia Code" w:hAnsi="Cascadia Code"/>
          <w:bCs/>
          <w:lang w:val="en-US"/>
        </w:rPr>
        <w:t>) {</w:t>
      </w:r>
    </w:p>
    <w:p w14:paraId="4D49AF8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sentences[</w:t>
      </w:r>
      <w:proofErr w:type="spellStart"/>
      <w:r w:rsidRPr="00AF60E4">
        <w:rPr>
          <w:rFonts w:ascii="Cascadia Code" w:hAnsi="Cascadia Code"/>
          <w:bCs/>
          <w:lang w:val="en-US"/>
        </w:rPr>
        <w:t>sentenceCount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++] =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sentenceStream.str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);</w:t>
      </w:r>
    </w:p>
    <w:p w14:paraId="1EE02E8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1965D26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724484D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gramStart"/>
      <w:r w:rsidRPr="00AF60E4">
        <w:rPr>
          <w:rFonts w:ascii="Cascadia Code" w:hAnsi="Cascadia Code"/>
          <w:bCs/>
          <w:lang w:val="en-US"/>
        </w:rPr>
        <w:t>Filter::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count_words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string&amp; sentence) 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{</w:t>
      </w:r>
    </w:p>
    <w:p w14:paraId="49A90F6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count = 0;</w:t>
      </w:r>
    </w:p>
    <w:p w14:paraId="75C0165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</w:t>
      </w:r>
      <w:proofErr w:type="spellStart"/>
      <w:r w:rsidRPr="00AF60E4">
        <w:rPr>
          <w:rFonts w:ascii="Cascadia Code" w:hAnsi="Cascadia Code"/>
          <w:bCs/>
          <w:lang w:val="en-US"/>
        </w:rPr>
        <w:t>istringstream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ss</w:t>
      </w:r>
      <w:proofErr w:type="spellEnd"/>
      <w:r w:rsidRPr="00AF60E4">
        <w:rPr>
          <w:rFonts w:ascii="Cascadia Code" w:hAnsi="Cascadia Code"/>
          <w:bCs/>
          <w:lang w:val="en-US"/>
        </w:rPr>
        <w:t>(sentence);</w:t>
      </w:r>
    </w:p>
    <w:p w14:paraId="6526DFF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string word;</w:t>
      </w:r>
    </w:p>
    <w:p w14:paraId="1F6B4CC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while (</w:t>
      </w:r>
      <w:proofErr w:type="spellStart"/>
      <w:r w:rsidRPr="00AF60E4">
        <w:rPr>
          <w:rFonts w:ascii="Cascadia Code" w:hAnsi="Cascadia Code"/>
          <w:bCs/>
          <w:lang w:val="en-US"/>
        </w:rPr>
        <w:t>ss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word) {</w:t>
      </w:r>
    </w:p>
    <w:p w14:paraId="726CD7F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++count;</w:t>
      </w:r>
    </w:p>
    <w:p w14:paraId="54A5F3A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7D80135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count;</w:t>
      </w:r>
    </w:p>
    <w:p w14:paraId="4B7989BC" w14:textId="35721498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4A6DDF49" w14:textId="77777777" w:rsidR="00AF60E4" w:rsidRDefault="00AF60E4" w:rsidP="00230943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</w:p>
    <w:p w14:paraId="10F82B76" w14:textId="42BF02C6" w:rsidR="00230943" w:rsidRDefault="00230943" w:rsidP="00230943">
      <w:pPr>
        <w:widowControl w:val="0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23094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main2</w:t>
      </w:r>
      <w:r w:rsidRPr="00230943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72F4278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#include "</w:t>
      </w:r>
      <w:proofErr w:type="spellStart"/>
      <w:r w:rsidRPr="00AF60E4">
        <w:rPr>
          <w:rFonts w:ascii="Cascadia Code" w:hAnsi="Cascadia Code"/>
          <w:bCs/>
          <w:lang w:val="en-US"/>
        </w:rPr>
        <w:t>second.h</w:t>
      </w:r>
      <w:proofErr w:type="spellEnd"/>
      <w:r w:rsidRPr="00AF60E4">
        <w:rPr>
          <w:rFonts w:ascii="Cascadia Code" w:hAnsi="Cascadia Code"/>
          <w:bCs/>
          <w:lang w:val="en-US"/>
        </w:rPr>
        <w:t>"</w:t>
      </w:r>
    </w:p>
    <w:p w14:paraId="1B9D4E7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#include "</w:t>
      </w:r>
      <w:proofErr w:type="spellStart"/>
      <w:r w:rsidRPr="00AF60E4">
        <w:rPr>
          <w:rFonts w:ascii="Cascadia Code" w:hAnsi="Cascadia Code"/>
          <w:bCs/>
          <w:lang w:val="en-US"/>
        </w:rPr>
        <w:t>iostream</w:t>
      </w:r>
      <w:proofErr w:type="spellEnd"/>
      <w:r w:rsidRPr="00AF60E4">
        <w:rPr>
          <w:rFonts w:ascii="Cascadia Code" w:hAnsi="Cascadia Code"/>
          <w:bCs/>
          <w:lang w:val="en-US"/>
        </w:rPr>
        <w:t>"</w:t>
      </w:r>
    </w:p>
    <w:p w14:paraId="7CD919B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gramStart"/>
      <w:r w:rsidRPr="00AF60E4">
        <w:rPr>
          <w:rFonts w:ascii="Cascadia Code" w:hAnsi="Cascadia Code"/>
          <w:bCs/>
          <w:lang w:val="en-US"/>
        </w:rPr>
        <w:t>main(</w:t>
      </w:r>
      <w:proofErr w:type="gramEnd"/>
      <w:r w:rsidRPr="00AF60E4">
        <w:rPr>
          <w:rFonts w:ascii="Cascadia Code" w:hAnsi="Cascadia Code"/>
          <w:bCs/>
          <w:lang w:val="en-US"/>
        </w:rPr>
        <w:t>) {</w:t>
      </w:r>
    </w:p>
    <w:p w14:paraId="2FBBF7B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try {</w:t>
      </w:r>
    </w:p>
    <w:p w14:paraId="591BF67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wordCount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20CBD14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amount of words in sentence: ";</w:t>
      </w:r>
    </w:p>
    <w:p w14:paraId="46298A8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</w:t>
      </w:r>
      <w:proofErr w:type="gramStart"/>
      <w:r w:rsidRPr="00AF60E4">
        <w:rPr>
          <w:rFonts w:ascii="Cascadia Code" w:hAnsi="Cascadia Code"/>
          <w:bCs/>
          <w:lang w:val="en-US"/>
        </w:rPr>
        <w:t>(!(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</w:t>
      </w:r>
      <w:proofErr w:type="spellStart"/>
      <w:r w:rsidRPr="00AF60E4">
        <w:rPr>
          <w:rFonts w:ascii="Cascadia Code" w:hAnsi="Cascadia Code"/>
          <w:bCs/>
          <w:lang w:val="en-US"/>
        </w:rPr>
        <w:t>wordCount</w:t>
      </w:r>
      <w:proofErr w:type="spellEnd"/>
      <w:r w:rsidRPr="00AF60E4">
        <w:rPr>
          <w:rFonts w:ascii="Cascadia Code" w:hAnsi="Cascadia Code"/>
          <w:bCs/>
          <w:lang w:val="en-US"/>
        </w:rPr>
        <w:t>)) {</w:t>
      </w:r>
    </w:p>
    <w:p w14:paraId="42B369A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throw </w:t>
      </w:r>
      <w:proofErr w:type="spellStart"/>
      <w:r w:rsidRPr="00AF60E4">
        <w:rPr>
          <w:rFonts w:ascii="Cascadia Code" w:hAnsi="Cascadia Code"/>
          <w:bCs/>
          <w:lang w:val="en-US"/>
        </w:rPr>
        <w:t>invalid_</w:t>
      </w:r>
      <w:proofErr w:type="gramStart"/>
      <w:r w:rsidRPr="00AF60E4">
        <w:rPr>
          <w:rFonts w:ascii="Cascadia Code" w:hAnsi="Cascadia Code"/>
          <w:bCs/>
          <w:lang w:val="en-US"/>
        </w:rPr>
        <w:t>argument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"Incorrect input of the number of words.");</w:t>
      </w:r>
    </w:p>
    <w:p w14:paraId="77E90FF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43178BC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int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choice;</w:t>
      </w:r>
    </w:p>
    <w:p w14:paraId="795AC2C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"Line or </w:t>
      </w:r>
      <w:proofErr w:type="gramStart"/>
      <w:r w:rsidRPr="00AF60E4">
        <w:rPr>
          <w:rFonts w:ascii="Cascadia Code" w:hAnsi="Cascadia Code"/>
          <w:bCs/>
          <w:lang w:val="en-US"/>
        </w:rPr>
        <w:t>File?\</w:t>
      </w:r>
      <w:proofErr w:type="gramEnd"/>
      <w:r w:rsidRPr="00AF60E4">
        <w:rPr>
          <w:rFonts w:ascii="Cascadia Code" w:hAnsi="Cascadia Code"/>
          <w:bCs/>
          <w:lang w:val="en-US"/>
        </w:rPr>
        <w:t>n 1 - Line\n 2 - File\n";</w:t>
      </w:r>
    </w:p>
    <w:p w14:paraId="29EF834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</w:t>
      </w:r>
      <w:proofErr w:type="gramStart"/>
      <w:r w:rsidRPr="00AF60E4">
        <w:rPr>
          <w:rFonts w:ascii="Cascadia Code" w:hAnsi="Cascadia Code"/>
          <w:bCs/>
          <w:lang w:val="en-US"/>
        </w:rPr>
        <w:t>(!(</w:t>
      </w:r>
      <w:proofErr w:type="spellStart"/>
      <w:proofErr w:type="gramEnd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choice)) {</w:t>
      </w:r>
    </w:p>
    <w:p w14:paraId="648BB76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throw </w:t>
      </w:r>
      <w:proofErr w:type="spellStart"/>
      <w:r w:rsidRPr="00AF60E4">
        <w:rPr>
          <w:rFonts w:ascii="Cascadia Code" w:hAnsi="Cascadia Code"/>
          <w:bCs/>
          <w:lang w:val="en-US"/>
        </w:rPr>
        <w:t>invalid_</w:t>
      </w:r>
      <w:proofErr w:type="gramStart"/>
      <w:r w:rsidRPr="00AF60E4">
        <w:rPr>
          <w:rFonts w:ascii="Cascadia Code" w:hAnsi="Cascadia Code"/>
          <w:bCs/>
          <w:lang w:val="en-US"/>
        </w:rPr>
        <w:t>argument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"Incorrect input of the source selection.");</w:t>
      </w:r>
    </w:p>
    <w:p w14:paraId="5F087D67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63BFCA1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if (choice == 1) {</w:t>
      </w:r>
    </w:p>
    <w:p w14:paraId="4FB8768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cin.ignore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();</w:t>
      </w:r>
    </w:p>
    <w:p w14:paraId="72A7C5E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char </w:t>
      </w:r>
      <w:proofErr w:type="gramStart"/>
      <w:r w:rsidRPr="00AF60E4">
        <w:rPr>
          <w:rFonts w:ascii="Cascadia Code" w:hAnsi="Cascadia Code"/>
          <w:bCs/>
          <w:lang w:val="en-US"/>
        </w:rPr>
        <w:t>text[</w:t>
      </w:r>
      <w:proofErr w:type="gramEnd"/>
      <w:r w:rsidRPr="00AF60E4">
        <w:rPr>
          <w:rFonts w:ascii="Cascadia Code" w:hAnsi="Cascadia Code"/>
          <w:bCs/>
          <w:lang w:val="en-US"/>
        </w:rPr>
        <w:t>8192];</w:t>
      </w:r>
    </w:p>
    <w:p w14:paraId="2960E75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text: ";</w:t>
      </w:r>
    </w:p>
    <w:p w14:paraId="0598EC1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cin.getline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 xml:space="preserve">(text, </w:t>
      </w:r>
      <w:proofErr w:type="spellStart"/>
      <w:r w:rsidRPr="00AF60E4">
        <w:rPr>
          <w:rFonts w:ascii="Cascadia Code" w:hAnsi="Cascadia Code"/>
          <w:bCs/>
          <w:lang w:val="en-US"/>
        </w:rPr>
        <w:t>sizeof</w:t>
      </w:r>
      <w:proofErr w:type="spellEnd"/>
      <w:r w:rsidRPr="00AF60E4">
        <w:rPr>
          <w:rFonts w:ascii="Cascadia Code" w:hAnsi="Cascadia Code"/>
          <w:bCs/>
          <w:lang w:val="en-US"/>
        </w:rPr>
        <w:t>(text));</w:t>
      </w:r>
    </w:p>
    <w:p w14:paraId="56A5501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if (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cin.fail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()) {</w:t>
      </w:r>
    </w:p>
    <w:p w14:paraId="1EFE959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throw </w:t>
      </w:r>
      <w:proofErr w:type="spellStart"/>
      <w:r w:rsidRPr="00AF60E4">
        <w:rPr>
          <w:rFonts w:ascii="Cascadia Code" w:hAnsi="Cascadia Code"/>
          <w:bCs/>
          <w:lang w:val="en-US"/>
        </w:rPr>
        <w:t>overflow_</w:t>
      </w:r>
      <w:proofErr w:type="gramStart"/>
      <w:r w:rsidRPr="00AF60E4">
        <w:rPr>
          <w:rFonts w:ascii="Cascadia Code" w:hAnsi="Cascadia Code"/>
          <w:bCs/>
          <w:lang w:val="en-US"/>
        </w:rPr>
        <w:t>error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"Out of range.");</w:t>
      </w:r>
    </w:p>
    <w:p w14:paraId="27BD98C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2F9AB26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Filter </w:t>
      </w:r>
      <w:proofErr w:type="gramStart"/>
      <w:r w:rsidRPr="00AF60E4">
        <w:rPr>
          <w:rFonts w:ascii="Cascadia Code" w:hAnsi="Cascadia Code"/>
          <w:bCs/>
          <w:lang w:val="en-US"/>
        </w:rPr>
        <w:t>filter(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text, </w:t>
      </w:r>
      <w:proofErr w:type="spellStart"/>
      <w:r w:rsidRPr="00AF60E4">
        <w:rPr>
          <w:rFonts w:ascii="Cascadia Code" w:hAnsi="Cascadia Code"/>
          <w:bCs/>
          <w:lang w:val="en-US"/>
        </w:rPr>
        <w:t>wordCount</w:t>
      </w:r>
      <w:proofErr w:type="spellEnd"/>
      <w:r w:rsidRPr="00AF60E4">
        <w:rPr>
          <w:rFonts w:ascii="Cascadia Code" w:hAnsi="Cascadia Code"/>
          <w:bCs/>
          <w:lang w:val="en-US"/>
        </w:rPr>
        <w:t>, true);</w:t>
      </w:r>
    </w:p>
    <w:p w14:paraId="5CBA13E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lastRenderedPageBreak/>
        <w:t xml:space="preserve">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filter.result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();</w:t>
      </w:r>
    </w:p>
    <w:p w14:paraId="699A1E2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 else if (choice == 2) {</w:t>
      </w:r>
    </w:p>
    <w:p w14:paraId="588439A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char </w:t>
      </w:r>
      <w:proofErr w:type="gramStart"/>
      <w:r w:rsidRPr="00AF60E4">
        <w:rPr>
          <w:rFonts w:ascii="Cascadia Code" w:hAnsi="Cascadia Code"/>
          <w:bCs/>
          <w:lang w:val="en-US"/>
        </w:rPr>
        <w:t>filename[</w:t>
      </w:r>
      <w:proofErr w:type="gramEnd"/>
      <w:r w:rsidRPr="00AF60E4">
        <w:rPr>
          <w:rFonts w:ascii="Cascadia Code" w:hAnsi="Cascadia Code"/>
          <w:bCs/>
          <w:lang w:val="en-US"/>
        </w:rPr>
        <w:t>256];</w:t>
      </w:r>
    </w:p>
    <w:p w14:paraId="63A39F7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cout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"Enter file's name: ";</w:t>
      </w:r>
    </w:p>
    <w:p w14:paraId="1728969B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cin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&gt;&gt; filename;</w:t>
      </w:r>
    </w:p>
    <w:p w14:paraId="0B26890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r w:rsidRPr="00AF60E4">
        <w:rPr>
          <w:rFonts w:ascii="Cascadia Code" w:hAnsi="Cascadia Code"/>
          <w:bCs/>
          <w:lang w:val="en-US"/>
        </w:rPr>
        <w:t>ifstream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file(filename);</w:t>
      </w:r>
    </w:p>
    <w:p w14:paraId="6062DD4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if </w:t>
      </w:r>
      <w:proofErr w:type="gramStart"/>
      <w:r w:rsidRPr="00AF60E4">
        <w:rPr>
          <w:rFonts w:ascii="Cascadia Code" w:hAnsi="Cascadia Code"/>
          <w:bCs/>
          <w:lang w:val="en-US"/>
        </w:rPr>
        <w:t>(!file</w:t>
      </w:r>
      <w:proofErr w:type="gramEnd"/>
      <w:r w:rsidRPr="00AF60E4">
        <w:rPr>
          <w:rFonts w:ascii="Cascadia Code" w:hAnsi="Cascadia Code"/>
          <w:bCs/>
          <w:lang w:val="en-US"/>
        </w:rPr>
        <w:t>) {</w:t>
      </w:r>
    </w:p>
    <w:p w14:paraId="4BCEE40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    throw </w:t>
      </w:r>
      <w:proofErr w:type="spellStart"/>
      <w:r w:rsidRPr="00AF60E4">
        <w:rPr>
          <w:rFonts w:ascii="Cascadia Code" w:hAnsi="Cascadia Code"/>
          <w:bCs/>
          <w:lang w:val="en-US"/>
        </w:rPr>
        <w:t>runtime_</w:t>
      </w:r>
      <w:proofErr w:type="gramStart"/>
      <w:r w:rsidRPr="00AF60E4">
        <w:rPr>
          <w:rFonts w:ascii="Cascadia Code" w:hAnsi="Cascadia Code"/>
          <w:bCs/>
          <w:lang w:val="en-US"/>
        </w:rPr>
        <w:t>error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"The file was not found or could not be opened.");</w:t>
      </w:r>
    </w:p>
    <w:p w14:paraId="5B0F8D9A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}</w:t>
      </w:r>
    </w:p>
    <w:p w14:paraId="7EB846B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file.close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();</w:t>
      </w:r>
    </w:p>
    <w:p w14:paraId="7E7D479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Filter </w:t>
      </w:r>
      <w:proofErr w:type="gramStart"/>
      <w:r w:rsidRPr="00AF60E4">
        <w:rPr>
          <w:rFonts w:ascii="Cascadia Code" w:hAnsi="Cascadia Code"/>
          <w:bCs/>
          <w:lang w:val="en-US"/>
        </w:rPr>
        <w:t>filter(</w:t>
      </w:r>
      <w:proofErr w:type="gramEnd"/>
      <w:r w:rsidRPr="00AF60E4">
        <w:rPr>
          <w:rFonts w:ascii="Cascadia Code" w:hAnsi="Cascadia Code"/>
          <w:bCs/>
          <w:lang w:val="en-US"/>
        </w:rPr>
        <w:t xml:space="preserve">filename, </w:t>
      </w:r>
      <w:proofErr w:type="spellStart"/>
      <w:r w:rsidRPr="00AF60E4">
        <w:rPr>
          <w:rFonts w:ascii="Cascadia Code" w:hAnsi="Cascadia Code"/>
          <w:bCs/>
          <w:lang w:val="en-US"/>
        </w:rPr>
        <w:t>wordCount</w:t>
      </w:r>
      <w:proofErr w:type="spellEnd"/>
      <w:r w:rsidRPr="00AF60E4">
        <w:rPr>
          <w:rFonts w:ascii="Cascadia Code" w:hAnsi="Cascadia Code"/>
          <w:bCs/>
          <w:lang w:val="en-US"/>
        </w:rPr>
        <w:t>);</w:t>
      </w:r>
    </w:p>
    <w:p w14:paraId="27309B1D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filter.result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>();</w:t>
      </w:r>
    </w:p>
    <w:p w14:paraId="0EBB7BF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 else {</w:t>
      </w:r>
    </w:p>
    <w:p w14:paraId="49901AD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    throw </w:t>
      </w:r>
      <w:proofErr w:type="spellStart"/>
      <w:r w:rsidRPr="00AF60E4">
        <w:rPr>
          <w:rFonts w:ascii="Cascadia Code" w:hAnsi="Cascadia Code"/>
          <w:bCs/>
          <w:lang w:val="en-US"/>
        </w:rPr>
        <w:t>out_of_</w:t>
      </w:r>
      <w:proofErr w:type="gramStart"/>
      <w:r w:rsidRPr="00AF60E4">
        <w:rPr>
          <w:rFonts w:ascii="Cascadia Code" w:hAnsi="Cascadia Code"/>
          <w:bCs/>
          <w:lang w:val="en-US"/>
        </w:rPr>
        <w:t>range</w:t>
      </w:r>
      <w:proofErr w:type="spellEnd"/>
      <w:r w:rsidRPr="00AF60E4">
        <w:rPr>
          <w:rFonts w:ascii="Cascadia Code" w:hAnsi="Cascadia Code"/>
          <w:bCs/>
          <w:lang w:val="en-US"/>
        </w:rPr>
        <w:t>(</w:t>
      </w:r>
      <w:proofErr w:type="gramEnd"/>
      <w:r w:rsidRPr="00AF60E4">
        <w:rPr>
          <w:rFonts w:ascii="Cascadia Code" w:hAnsi="Cascadia Code"/>
          <w:bCs/>
          <w:lang w:val="en-US"/>
        </w:rPr>
        <w:t>"A non-existent source has been selected");</w:t>
      </w:r>
    </w:p>
    <w:p w14:paraId="3863391F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}</w:t>
      </w:r>
    </w:p>
    <w:p w14:paraId="519333E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1739FB8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catch 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invalid_argument</w:t>
      </w:r>
      <w:proofErr w:type="spellEnd"/>
      <w:r w:rsidRPr="00AF60E4">
        <w:rPr>
          <w:rFonts w:ascii="Cascadia Code" w:hAnsi="Cascadia Code"/>
          <w:bCs/>
          <w:lang w:val="en-US"/>
        </w:rPr>
        <w:t>&amp; e) {</w:t>
      </w:r>
    </w:p>
    <w:p w14:paraId="2672699E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cerr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"Error: " &lt;&lt;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e.what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 xml:space="preserve">()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0E4A9F8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return 1;</w:t>
      </w:r>
    </w:p>
    <w:p w14:paraId="5FD5C7D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275F805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catch 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overflow_error</w:t>
      </w:r>
      <w:proofErr w:type="spellEnd"/>
      <w:r w:rsidRPr="00AF60E4">
        <w:rPr>
          <w:rFonts w:ascii="Cascadia Code" w:hAnsi="Cascadia Code"/>
          <w:bCs/>
          <w:lang w:val="en-US"/>
        </w:rPr>
        <w:t>&amp; e) {</w:t>
      </w:r>
    </w:p>
    <w:p w14:paraId="15CBFE5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cerr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"Error: " &lt;&lt;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e.what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 xml:space="preserve">()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4DE872C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return 2;</w:t>
      </w:r>
    </w:p>
    <w:p w14:paraId="6987C761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18F8CFF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catch 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runtime_error</w:t>
      </w:r>
      <w:proofErr w:type="spellEnd"/>
      <w:r w:rsidRPr="00AF60E4">
        <w:rPr>
          <w:rFonts w:ascii="Cascadia Code" w:hAnsi="Cascadia Code"/>
          <w:bCs/>
          <w:lang w:val="en-US"/>
        </w:rPr>
        <w:t>&amp; e) {</w:t>
      </w:r>
    </w:p>
    <w:p w14:paraId="1C4E4C7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cerr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"Error: " &lt;&lt;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e.what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 xml:space="preserve">()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02D8F529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return 3;</w:t>
      </w:r>
    </w:p>
    <w:p w14:paraId="5841DDA4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71E0BBD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catch (</w:t>
      </w:r>
      <w:proofErr w:type="spellStart"/>
      <w:r w:rsidRPr="00AF60E4">
        <w:rPr>
          <w:rFonts w:ascii="Cascadia Code" w:hAnsi="Cascadia Code"/>
          <w:bCs/>
          <w:lang w:val="en-US"/>
        </w:rPr>
        <w:t>const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</w:t>
      </w:r>
      <w:proofErr w:type="spellStart"/>
      <w:r w:rsidRPr="00AF60E4">
        <w:rPr>
          <w:rFonts w:ascii="Cascadia Code" w:hAnsi="Cascadia Code"/>
          <w:bCs/>
          <w:lang w:val="en-US"/>
        </w:rPr>
        <w:t>out_of_range</w:t>
      </w:r>
      <w:proofErr w:type="spellEnd"/>
      <w:r w:rsidRPr="00AF60E4">
        <w:rPr>
          <w:rFonts w:ascii="Cascadia Code" w:hAnsi="Cascadia Code"/>
          <w:bCs/>
          <w:lang w:val="en-US"/>
        </w:rPr>
        <w:t>&amp; e) {</w:t>
      </w:r>
    </w:p>
    <w:p w14:paraId="5592063C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cerr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"Error: " &lt;&lt; </w:t>
      </w:r>
      <w:proofErr w:type="spellStart"/>
      <w:proofErr w:type="gramStart"/>
      <w:r w:rsidRPr="00AF60E4">
        <w:rPr>
          <w:rFonts w:ascii="Cascadia Code" w:hAnsi="Cascadia Code"/>
          <w:bCs/>
          <w:lang w:val="en-US"/>
        </w:rPr>
        <w:t>e.what</w:t>
      </w:r>
      <w:proofErr w:type="spellEnd"/>
      <w:proofErr w:type="gramEnd"/>
      <w:r w:rsidRPr="00AF60E4">
        <w:rPr>
          <w:rFonts w:ascii="Cascadia Code" w:hAnsi="Cascadia Code"/>
          <w:bCs/>
          <w:lang w:val="en-US"/>
        </w:rPr>
        <w:t xml:space="preserve">()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E06066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return 4;</w:t>
      </w:r>
    </w:p>
    <w:p w14:paraId="282FCE9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4D1573C3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catch (...) {</w:t>
      </w:r>
    </w:p>
    <w:p w14:paraId="4B06D1D0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</w:t>
      </w:r>
      <w:proofErr w:type="spellStart"/>
      <w:r w:rsidRPr="00AF60E4">
        <w:rPr>
          <w:rFonts w:ascii="Cascadia Code" w:hAnsi="Cascadia Code"/>
          <w:bCs/>
          <w:lang w:val="en-US"/>
        </w:rPr>
        <w:t>cerr</w:t>
      </w:r>
      <w:proofErr w:type="spellEnd"/>
      <w:r w:rsidRPr="00AF60E4">
        <w:rPr>
          <w:rFonts w:ascii="Cascadia Code" w:hAnsi="Cascadia Code"/>
          <w:bCs/>
          <w:lang w:val="en-US"/>
        </w:rPr>
        <w:t xml:space="preserve"> &lt;&lt; " Error." &lt;&lt; </w:t>
      </w:r>
      <w:proofErr w:type="spellStart"/>
      <w:r w:rsidRPr="00AF60E4">
        <w:rPr>
          <w:rFonts w:ascii="Cascadia Code" w:hAnsi="Cascadia Code"/>
          <w:bCs/>
          <w:lang w:val="en-US"/>
        </w:rPr>
        <w:t>endl</w:t>
      </w:r>
      <w:proofErr w:type="spellEnd"/>
      <w:r w:rsidRPr="00AF60E4">
        <w:rPr>
          <w:rFonts w:ascii="Cascadia Code" w:hAnsi="Cascadia Code"/>
          <w:bCs/>
          <w:lang w:val="en-US"/>
        </w:rPr>
        <w:t>;</w:t>
      </w:r>
    </w:p>
    <w:p w14:paraId="5FABE776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    return -1;</w:t>
      </w:r>
    </w:p>
    <w:p w14:paraId="60DB7DF8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}</w:t>
      </w:r>
    </w:p>
    <w:p w14:paraId="5F7C86B5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 xml:space="preserve">    return 0;</w:t>
      </w:r>
    </w:p>
    <w:p w14:paraId="4748B202" w14:textId="77777777" w:rsidR="00AF60E4" w:rsidRPr="00AF60E4" w:rsidRDefault="00AF60E4" w:rsidP="00AF60E4">
      <w:pPr>
        <w:widowControl w:val="0"/>
        <w:jc w:val="both"/>
        <w:rPr>
          <w:rFonts w:ascii="Cascadia Code" w:hAnsi="Cascadia Code"/>
          <w:bCs/>
          <w:lang w:val="en-US"/>
        </w:rPr>
      </w:pPr>
      <w:r w:rsidRPr="00AF60E4">
        <w:rPr>
          <w:rFonts w:ascii="Cascadia Code" w:hAnsi="Cascadia Code"/>
          <w:bCs/>
          <w:lang w:val="en-US"/>
        </w:rPr>
        <w:t>}</w:t>
      </w:r>
    </w:p>
    <w:p w14:paraId="34DA2D7D" w14:textId="58BC1F05" w:rsidR="00AF60E4" w:rsidRDefault="00AF60E4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6E3751B2" w14:textId="77777777" w:rsidR="009C04DB" w:rsidRPr="006A6900" w:rsidRDefault="00334832" w:rsidP="00A23B13">
      <w:pPr>
        <w:widowControl w:val="0"/>
        <w:spacing w:line="360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lastRenderedPageBreak/>
        <w:t>4</w:t>
      </w:r>
      <w:r w:rsidR="008A1995" w:rsidRPr="006A6900">
        <w:rPr>
          <w:b/>
          <w:bCs/>
          <w:sz w:val="28"/>
          <w:szCs w:val="28"/>
        </w:rPr>
        <w:t xml:space="preserve">. </w:t>
      </w:r>
      <w:r w:rsidRPr="006A6900">
        <w:rPr>
          <w:b/>
          <w:bCs/>
          <w:sz w:val="28"/>
          <w:szCs w:val="28"/>
        </w:rPr>
        <w:t>Результат работы программы</w:t>
      </w:r>
    </w:p>
    <w:p w14:paraId="5C1F3D21" w14:textId="6A10B337" w:rsidR="00E1619F" w:rsidRDefault="0035352B" w:rsidP="0035352B">
      <w:pPr>
        <w:widowControl w:val="0"/>
        <w:ind w:firstLine="709"/>
        <w:jc w:val="both"/>
      </w:pPr>
      <w:r>
        <w:t>На рис. 1 продемонстрировано меню</w:t>
      </w:r>
      <w:r w:rsidR="00AF60E4">
        <w:t xml:space="preserve"> первой</w:t>
      </w:r>
      <w:r>
        <w:t xml:space="preserve"> программы</w:t>
      </w:r>
    </w:p>
    <w:p w14:paraId="3B91A77D" w14:textId="470A3EDA" w:rsidR="0035352B" w:rsidRDefault="0035352B" w:rsidP="0035352B">
      <w:pPr>
        <w:widowControl w:val="0"/>
        <w:ind w:firstLine="709"/>
        <w:jc w:val="center"/>
      </w:pPr>
    </w:p>
    <w:p w14:paraId="6C2D8EB3" w14:textId="6ECABC45" w:rsidR="00E1619F" w:rsidRDefault="00AF60E4" w:rsidP="00E1619F">
      <w:pPr>
        <w:widowControl w:val="0"/>
        <w:jc w:val="center"/>
      </w:pPr>
      <w:r w:rsidRPr="00AF60E4">
        <w:drawing>
          <wp:inline distT="0" distB="0" distL="0" distR="0" wp14:anchorId="72A5866B" wp14:editId="5322B1AD">
            <wp:extent cx="2457793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FFD9" w14:textId="1E20E8E4" w:rsidR="00723A93" w:rsidRPr="00E1619F" w:rsidRDefault="00723A93" w:rsidP="00E1619F">
      <w:pPr>
        <w:widowControl w:val="0"/>
        <w:jc w:val="center"/>
        <w:rPr>
          <w:sz w:val="22"/>
          <w:szCs w:val="22"/>
        </w:rPr>
      </w:pPr>
      <w:r w:rsidRPr="00E1619F">
        <w:rPr>
          <w:sz w:val="22"/>
          <w:szCs w:val="22"/>
        </w:rPr>
        <w:t xml:space="preserve">Рисунок 1 – </w:t>
      </w:r>
      <w:r w:rsidR="0035352B">
        <w:rPr>
          <w:sz w:val="22"/>
          <w:szCs w:val="22"/>
        </w:rPr>
        <w:t>Меню</w:t>
      </w:r>
      <w:r w:rsidR="00AF60E4">
        <w:rPr>
          <w:sz w:val="22"/>
          <w:szCs w:val="22"/>
        </w:rPr>
        <w:t xml:space="preserve"> первой программы</w:t>
      </w:r>
    </w:p>
    <w:p w14:paraId="69A5911B" w14:textId="7AA66FFF" w:rsidR="00E1619F" w:rsidRDefault="00E1619F" w:rsidP="00E1619F">
      <w:pPr>
        <w:widowControl w:val="0"/>
        <w:jc w:val="center"/>
      </w:pPr>
    </w:p>
    <w:p w14:paraId="5E237169" w14:textId="1E9E4A5E" w:rsidR="00AF60E4" w:rsidRDefault="00AF60E4" w:rsidP="00E1619F">
      <w:pPr>
        <w:widowControl w:val="0"/>
        <w:jc w:val="center"/>
      </w:pPr>
      <w:r w:rsidRPr="00AF60E4">
        <w:drawing>
          <wp:inline distT="0" distB="0" distL="0" distR="0" wp14:anchorId="3997B67D" wp14:editId="0C40B80C">
            <wp:extent cx="2457793" cy="27912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1FD4" w14:textId="6C0B6C05" w:rsidR="00E1619F" w:rsidRDefault="00E1619F" w:rsidP="00E1619F">
      <w:pPr>
        <w:widowControl w:val="0"/>
        <w:jc w:val="center"/>
      </w:pPr>
    </w:p>
    <w:p w14:paraId="418D1E99" w14:textId="41DF0E45" w:rsidR="00723A93" w:rsidRPr="00AF60E4" w:rsidRDefault="00723A93" w:rsidP="00E1619F">
      <w:pPr>
        <w:widowControl w:val="0"/>
        <w:jc w:val="center"/>
        <w:rPr>
          <w:sz w:val="22"/>
          <w:szCs w:val="22"/>
          <w:lang w:val="en-US"/>
        </w:rPr>
      </w:pPr>
      <w:r w:rsidRPr="00E1619F">
        <w:rPr>
          <w:sz w:val="22"/>
          <w:szCs w:val="22"/>
        </w:rPr>
        <w:t xml:space="preserve">Рисунок 2 – </w:t>
      </w:r>
      <w:r w:rsidR="0035352B">
        <w:rPr>
          <w:sz w:val="22"/>
          <w:szCs w:val="22"/>
        </w:rPr>
        <w:t>Д</w:t>
      </w:r>
      <w:r w:rsidR="00AF60E4">
        <w:rPr>
          <w:sz w:val="22"/>
          <w:szCs w:val="22"/>
        </w:rPr>
        <w:t>обавление поезда</w:t>
      </w:r>
    </w:p>
    <w:p w14:paraId="50119B2F" w14:textId="77777777" w:rsidR="00E1619F" w:rsidRDefault="00E1619F" w:rsidP="00E1619F">
      <w:pPr>
        <w:widowControl w:val="0"/>
        <w:jc w:val="center"/>
      </w:pPr>
    </w:p>
    <w:p w14:paraId="3D7AA508" w14:textId="6F1AE09A" w:rsidR="0029000F" w:rsidRDefault="00521D3F" w:rsidP="00706E19">
      <w:pPr>
        <w:widowControl w:val="0"/>
        <w:jc w:val="center"/>
      </w:pPr>
      <w:r w:rsidRPr="00521D3F">
        <w:drawing>
          <wp:inline distT="0" distB="0" distL="0" distR="0" wp14:anchorId="00692E80" wp14:editId="5E298923">
            <wp:extent cx="2524477" cy="2324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5BA5" w14:textId="77777777" w:rsidR="00521D3F" w:rsidRDefault="00521D3F" w:rsidP="00706E19">
      <w:pPr>
        <w:widowControl w:val="0"/>
        <w:jc w:val="center"/>
      </w:pPr>
    </w:p>
    <w:p w14:paraId="5DDBA6FA" w14:textId="5D1AA1F1" w:rsidR="00723A93" w:rsidRPr="00521D3F" w:rsidRDefault="00723A93" w:rsidP="00E1619F">
      <w:pPr>
        <w:widowControl w:val="0"/>
        <w:jc w:val="center"/>
        <w:rPr>
          <w:sz w:val="22"/>
          <w:szCs w:val="22"/>
          <w:lang w:val="en-US"/>
        </w:rPr>
      </w:pPr>
      <w:r w:rsidRPr="00E1619F">
        <w:rPr>
          <w:sz w:val="22"/>
          <w:szCs w:val="22"/>
        </w:rPr>
        <w:t xml:space="preserve">Рисунок 3 – </w:t>
      </w:r>
      <w:r w:rsidR="00521D3F">
        <w:rPr>
          <w:sz w:val="22"/>
          <w:szCs w:val="22"/>
        </w:rPr>
        <w:t>Удаление поезда</w:t>
      </w:r>
    </w:p>
    <w:p w14:paraId="70D00405" w14:textId="52F8F60C" w:rsidR="0029000F" w:rsidRDefault="0029000F" w:rsidP="0029000F">
      <w:pPr>
        <w:widowControl w:val="0"/>
        <w:tabs>
          <w:tab w:val="left" w:pos="420"/>
        </w:tabs>
      </w:pPr>
      <w:r>
        <w:tab/>
      </w:r>
      <w:r>
        <w:tab/>
      </w:r>
    </w:p>
    <w:p w14:paraId="4458CF4C" w14:textId="71A71C66" w:rsidR="00706E19" w:rsidRDefault="0029000F" w:rsidP="00521D3F">
      <w:pPr>
        <w:widowControl w:val="0"/>
        <w:tabs>
          <w:tab w:val="left" w:pos="420"/>
        </w:tabs>
        <w:jc w:val="both"/>
      </w:pPr>
      <w:r>
        <w:tab/>
      </w:r>
      <w:r>
        <w:tab/>
      </w:r>
    </w:p>
    <w:p w14:paraId="15A42ABF" w14:textId="35C01DD9" w:rsidR="0029000F" w:rsidRDefault="00521D3F" w:rsidP="0029000F">
      <w:pPr>
        <w:widowControl w:val="0"/>
        <w:tabs>
          <w:tab w:val="left" w:pos="420"/>
        </w:tabs>
        <w:jc w:val="center"/>
        <w:rPr>
          <w:sz w:val="22"/>
          <w:szCs w:val="22"/>
        </w:rPr>
      </w:pPr>
      <w:r w:rsidRPr="00521D3F">
        <w:rPr>
          <w:sz w:val="22"/>
          <w:szCs w:val="22"/>
        </w:rPr>
        <w:lastRenderedPageBreak/>
        <w:drawing>
          <wp:inline distT="0" distB="0" distL="0" distR="0" wp14:anchorId="06596B9B" wp14:editId="2F81CD03">
            <wp:extent cx="2610214" cy="1981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CE1F" w14:textId="77777777" w:rsidR="00521D3F" w:rsidRDefault="00521D3F" w:rsidP="0029000F">
      <w:pPr>
        <w:widowControl w:val="0"/>
        <w:tabs>
          <w:tab w:val="left" w:pos="420"/>
        </w:tabs>
        <w:jc w:val="center"/>
        <w:rPr>
          <w:sz w:val="22"/>
          <w:szCs w:val="22"/>
        </w:rPr>
      </w:pPr>
    </w:p>
    <w:p w14:paraId="32B5AD5E" w14:textId="0B4A4625" w:rsidR="0029000F" w:rsidRPr="00521D3F" w:rsidRDefault="00706E19" w:rsidP="0029000F">
      <w:pPr>
        <w:widowControl w:val="0"/>
        <w:tabs>
          <w:tab w:val="left" w:pos="420"/>
        </w:tabs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Рисунок 4 – </w:t>
      </w:r>
      <w:r w:rsidR="00521D3F">
        <w:rPr>
          <w:sz w:val="22"/>
          <w:szCs w:val="22"/>
        </w:rPr>
        <w:t>Редактирование поезда</w:t>
      </w:r>
    </w:p>
    <w:p w14:paraId="085763AD" w14:textId="77777777" w:rsidR="0029000F" w:rsidRDefault="0029000F" w:rsidP="0029000F">
      <w:pPr>
        <w:widowControl w:val="0"/>
        <w:tabs>
          <w:tab w:val="left" w:pos="420"/>
        </w:tabs>
        <w:jc w:val="center"/>
      </w:pPr>
    </w:p>
    <w:p w14:paraId="16435EDF" w14:textId="6E984F9C" w:rsidR="0029000F" w:rsidRDefault="00521D3F" w:rsidP="00706E19">
      <w:pPr>
        <w:widowControl w:val="0"/>
        <w:ind w:firstLine="720"/>
        <w:jc w:val="center"/>
      </w:pPr>
      <w:r w:rsidRPr="00521D3F">
        <w:drawing>
          <wp:inline distT="0" distB="0" distL="0" distR="0" wp14:anchorId="6432F334" wp14:editId="11A90283">
            <wp:extent cx="2419688" cy="41630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E013" w14:textId="185B5DD2" w:rsidR="00723A93" w:rsidRPr="00521D3F" w:rsidRDefault="00723A93" w:rsidP="00E1619F">
      <w:pPr>
        <w:widowControl w:val="0"/>
        <w:jc w:val="center"/>
      </w:pPr>
      <w:r w:rsidRPr="00E1619F">
        <w:rPr>
          <w:sz w:val="22"/>
          <w:szCs w:val="22"/>
        </w:rPr>
        <w:t xml:space="preserve">Рисунок </w:t>
      </w:r>
      <w:r w:rsidR="0029000F">
        <w:rPr>
          <w:sz w:val="22"/>
          <w:szCs w:val="22"/>
        </w:rPr>
        <w:t>5</w:t>
      </w:r>
      <w:r w:rsidRPr="00E1619F">
        <w:rPr>
          <w:sz w:val="22"/>
          <w:szCs w:val="22"/>
        </w:rPr>
        <w:t xml:space="preserve"> – </w:t>
      </w:r>
      <w:r w:rsidR="00521D3F">
        <w:rPr>
          <w:sz w:val="22"/>
          <w:szCs w:val="22"/>
        </w:rPr>
        <w:t>Отображение списка поездов</w:t>
      </w:r>
    </w:p>
    <w:p w14:paraId="07E7A64A" w14:textId="58458BDD" w:rsidR="0029000F" w:rsidRDefault="00521D3F" w:rsidP="00521D3F">
      <w:pPr>
        <w:spacing w:after="200" w:line="276" w:lineRule="auto"/>
        <w:jc w:val="center"/>
      </w:pPr>
      <w:r w:rsidRPr="00521D3F">
        <w:lastRenderedPageBreak/>
        <w:drawing>
          <wp:inline distT="0" distB="0" distL="0" distR="0" wp14:anchorId="7F138F3F" wp14:editId="2C6B6EA8">
            <wp:extent cx="2400635" cy="43344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FE22" w14:textId="0BA82396" w:rsidR="00723A93" w:rsidRDefault="00E1619F" w:rsidP="00706E19">
      <w:pPr>
        <w:widowControl w:val="0"/>
        <w:jc w:val="center"/>
      </w:pPr>
      <w:r>
        <w:br/>
      </w:r>
      <w:r w:rsidR="00723A93" w:rsidRPr="00E1619F">
        <w:rPr>
          <w:sz w:val="22"/>
          <w:szCs w:val="22"/>
        </w:rPr>
        <w:t xml:space="preserve">Рисунок </w:t>
      </w:r>
      <w:r w:rsidR="0029000F">
        <w:rPr>
          <w:sz w:val="22"/>
          <w:szCs w:val="22"/>
        </w:rPr>
        <w:t>6</w:t>
      </w:r>
      <w:r w:rsidR="00723A93" w:rsidRPr="00E1619F">
        <w:rPr>
          <w:sz w:val="22"/>
          <w:szCs w:val="22"/>
        </w:rPr>
        <w:t xml:space="preserve"> – </w:t>
      </w:r>
      <w:r w:rsidR="00521D3F">
        <w:rPr>
          <w:sz w:val="22"/>
          <w:szCs w:val="22"/>
        </w:rPr>
        <w:t>Сортировка поездов по номеру</w:t>
      </w:r>
      <w:r>
        <w:br/>
      </w:r>
    </w:p>
    <w:p w14:paraId="690E1FB7" w14:textId="70F239B2" w:rsidR="00521D3F" w:rsidRDefault="00521D3F" w:rsidP="00E1619F">
      <w:pPr>
        <w:widowControl w:val="0"/>
        <w:jc w:val="center"/>
        <w:rPr>
          <w:sz w:val="22"/>
          <w:szCs w:val="22"/>
        </w:rPr>
      </w:pPr>
      <w:r w:rsidRPr="00521D3F">
        <w:rPr>
          <w:sz w:val="22"/>
          <w:szCs w:val="22"/>
        </w:rPr>
        <w:drawing>
          <wp:inline distT="0" distB="0" distL="0" distR="0" wp14:anchorId="4D510914" wp14:editId="38D614BD">
            <wp:extent cx="3677163" cy="1257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5595" w14:textId="6BFE74A2" w:rsidR="00521D3F" w:rsidRDefault="00521D3F" w:rsidP="00E1619F">
      <w:pPr>
        <w:widowControl w:val="0"/>
        <w:jc w:val="center"/>
        <w:rPr>
          <w:sz w:val="22"/>
          <w:szCs w:val="22"/>
        </w:rPr>
      </w:pPr>
    </w:p>
    <w:p w14:paraId="3C0C7311" w14:textId="77777777" w:rsidR="00521D3F" w:rsidRDefault="00C84C4A" w:rsidP="00521D3F">
      <w:pPr>
        <w:widowControl w:val="0"/>
        <w:jc w:val="center"/>
        <w:rPr>
          <w:sz w:val="22"/>
          <w:szCs w:val="22"/>
        </w:rPr>
      </w:pPr>
      <w:r w:rsidRPr="00E1619F">
        <w:rPr>
          <w:sz w:val="22"/>
          <w:szCs w:val="22"/>
        </w:rPr>
        <w:t xml:space="preserve">Рисунок </w:t>
      </w:r>
      <w:r w:rsidR="00581A8A">
        <w:rPr>
          <w:sz w:val="22"/>
          <w:szCs w:val="22"/>
        </w:rPr>
        <w:t>7</w:t>
      </w:r>
      <w:r w:rsidRPr="00E1619F">
        <w:rPr>
          <w:sz w:val="22"/>
          <w:szCs w:val="22"/>
        </w:rPr>
        <w:t xml:space="preserve"> – </w:t>
      </w:r>
      <w:r w:rsidR="00521D3F">
        <w:rPr>
          <w:sz w:val="22"/>
          <w:szCs w:val="22"/>
        </w:rPr>
        <w:t>Поиск поезда по номеру</w:t>
      </w:r>
    </w:p>
    <w:p w14:paraId="68725BFF" w14:textId="4441372A" w:rsidR="00E1619F" w:rsidRDefault="00E1619F" w:rsidP="00521D3F">
      <w:pPr>
        <w:widowControl w:val="0"/>
        <w:jc w:val="center"/>
      </w:pPr>
      <w:r>
        <w:br/>
      </w:r>
      <w:r w:rsidR="00521D3F" w:rsidRPr="00521D3F">
        <w:lastRenderedPageBreak/>
        <w:drawing>
          <wp:inline distT="0" distB="0" distL="0" distR="0" wp14:anchorId="14EE1EC0" wp14:editId="0E1E7316">
            <wp:extent cx="3553321" cy="240063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C2BB" w14:textId="2563D31B" w:rsidR="00C84C4A" w:rsidRPr="00521D3F" w:rsidRDefault="00E1619F" w:rsidP="00E1619F">
      <w:pPr>
        <w:widowControl w:val="0"/>
        <w:jc w:val="center"/>
        <w:rPr>
          <w:sz w:val="22"/>
          <w:szCs w:val="22"/>
        </w:rPr>
      </w:pPr>
      <w:r>
        <w:br/>
      </w:r>
      <w:r w:rsidR="00C84C4A" w:rsidRPr="00E1619F">
        <w:rPr>
          <w:sz w:val="22"/>
          <w:szCs w:val="22"/>
        </w:rPr>
        <w:t xml:space="preserve">Рисунок </w:t>
      </w:r>
      <w:r w:rsidR="00581A8A">
        <w:rPr>
          <w:sz w:val="22"/>
          <w:szCs w:val="22"/>
        </w:rPr>
        <w:t>8</w:t>
      </w:r>
      <w:r w:rsidR="00C84C4A" w:rsidRPr="00E1619F">
        <w:rPr>
          <w:sz w:val="22"/>
          <w:szCs w:val="22"/>
        </w:rPr>
        <w:t xml:space="preserve"> – </w:t>
      </w:r>
      <w:r w:rsidR="00521D3F">
        <w:rPr>
          <w:sz w:val="22"/>
          <w:szCs w:val="22"/>
        </w:rPr>
        <w:t>Поиск несуществующего поезда</w:t>
      </w:r>
    </w:p>
    <w:p w14:paraId="7A456C74" w14:textId="545E91FB" w:rsidR="00581A8A" w:rsidRDefault="00581A8A" w:rsidP="00581A8A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AE4ED5F" w14:textId="15C1F06A" w:rsidR="00BE1BFB" w:rsidRDefault="00521D3F" w:rsidP="00BE1BFB">
      <w:pPr>
        <w:widowControl w:val="0"/>
        <w:jc w:val="center"/>
        <w:rPr>
          <w:sz w:val="22"/>
          <w:szCs w:val="22"/>
        </w:rPr>
      </w:pPr>
      <w:r w:rsidRPr="00521D3F">
        <w:rPr>
          <w:sz w:val="22"/>
          <w:szCs w:val="22"/>
        </w:rPr>
        <w:drawing>
          <wp:inline distT="0" distB="0" distL="0" distR="0" wp14:anchorId="4C30CF59" wp14:editId="0DD77E8F">
            <wp:extent cx="6122035" cy="214820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617" w14:textId="7A483357" w:rsidR="00581A8A" w:rsidRPr="00706E19" w:rsidRDefault="00581A8A" w:rsidP="00581A8A">
      <w:pPr>
        <w:widowControl w:val="0"/>
        <w:jc w:val="center"/>
        <w:rPr>
          <w:sz w:val="22"/>
          <w:szCs w:val="22"/>
        </w:rPr>
      </w:pPr>
    </w:p>
    <w:p w14:paraId="73F84CB3" w14:textId="058390E0" w:rsidR="00E1619F" w:rsidRPr="00485CA6" w:rsidRDefault="00581A8A" w:rsidP="00E1619F">
      <w:pPr>
        <w:widowControl w:val="0"/>
        <w:jc w:val="center"/>
        <w:rPr>
          <w:sz w:val="22"/>
          <w:szCs w:val="22"/>
        </w:rPr>
      </w:pPr>
      <w:r w:rsidRPr="00E1619F">
        <w:rPr>
          <w:sz w:val="22"/>
          <w:szCs w:val="22"/>
        </w:rPr>
        <w:t xml:space="preserve">Рисунок </w:t>
      </w:r>
      <w:r w:rsidR="00BE1BFB">
        <w:rPr>
          <w:sz w:val="22"/>
          <w:szCs w:val="22"/>
        </w:rPr>
        <w:t>9</w:t>
      </w:r>
      <w:r w:rsidRPr="00E1619F">
        <w:rPr>
          <w:sz w:val="22"/>
          <w:szCs w:val="22"/>
        </w:rPr>
        <w:t xml:space="preserve"> – </w:t>
      </w:r>
      <w:r w:rsidR="00BE1BFB">
        <w:rPr>
          <w:sz w:val="22"/>
          <w:szCs w:val="22"/>
        </w:rPr>
        <w:t xml:space="preserve">Демонстрация </w:t>
      </w:r>
      <w:r w:rsidR="00521D3F">
        <w:rPr>
          <w:sz w:val="22"/>
          <w:szCs w:val="22"/>
        </w:rPr>
        <w:t>работы второй части задания</w:t>
      </w:r>
      <w:r w:rsidR="00485CA6" w:rsidRPr="00485CA6">
        <w:rPr>
          <w:sz w:val="22"/>
          <w:szCs w:val="22"/>
        </w:rPr>
        <w:t xml:space="preserve"> (1)</w:t>
      </w:r>
    </w:p>
    <w:p w14:paraId="7377F2BD" w14:textId="77777777" w:rsidR="00521D3F" w:rsidRPr="00485CA6" w:rsidRDefault="00521D3F" w:rsidP="00E1619F">
      <w:pPr>
        <w:widowControl w:val="0"/>
        <w:jc w:val="center"/>
        <w:rPr>
          <w:sz w:val="22"/>
          <w:szCs w:val="22"/>
        </w:rPr>
      </w:pPr>
    </w:p>
    <w:p w14:paraId="4C41141F" w14:textId="77777777" w:rsidR="00BE1BFB" w:rsidRPr="00BE1BFB" w:rsidRDefault="00BE1BFB" w:rsidP="00E1619F">
      <w:pPr>
        <w:widowControl w:val="0"/>
        <w:jc w:val="center"/>
        <w:rPr>
          <w:sz w:val="22"/>
          <w:szCs w:val="22"/>
        </w:rPr>
      </w:pPr>
    </w:p>
    <w:p w14:paraId="380BECFC" w14:textId="762A4DA8" w:rsidR="00BE1BFB" w:rsidRDefault="00485CA6" w:rsidP="00BE1BFB">
      <w:pPr>
        <w:widowControl w:val="0"/>
        <w:jc w:val="center"/>
        <w:rPr>
          <w:sz w:val="22"/>
          <w:szCs w:val="22"/>
        </w:rPr>
      </w:pPr>
      <w:r w:rsidRPr="00485CA6">
        <w:rPr>
          <w:sz w:val="22"/>
          <w:szCs w:val="22"/>
        </w:rPr>
        <w:drawing>
          <wp:inline distT="0" distB="0" distL="0" distR="0" wp14:anchorId="4FF2282E" wp14:editId="0789D97C">
            <wp:extent cx="6122035" cy="2400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6EE4" w14:textId="77777777" w:rsidR="00BE1BFB" w:rsidRDefault="00BE1BFB" w:rsidP="00BE1BFB">
      <w:pPr>
        <w:widowControl w:val="0"/>
        <w:jc w:val="center"/>
        <w:rPr>
          <w:sz w:val="22"/>
          <w:szCs w:val="22"/>
        </w:rPr>
      </w:pPr>
    </w:p>
    <w:p w14:paraId="69AA4FBC" w14:textId="2C915F3E" w:rsidR="00BE1BFB" w:rsidRDefault="00BE1BFB" w:rsidP="00BE1BFB">
      <w:pPr>
        <w:widowControl w:val="0"/>
        <w:jc w:val="center"/>
        <w:rPr>
          <w:sz w:val="22"/>
          <w:szCs w:val="22"/>
        </w:rPr>
      </w:pPr>
      <w:r w:rsidRPr="00E1619F"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t>10</w:t>
      </w:r>
      <w:r w:rsidRPr="00E1619F">
        <w:rPr>
          <w:sz w:val="22"/>
          <w:szCs w:val="22"/>
        </w:rPr>
        <w:t xml:space="preserve"> – </w:t>
      </w:r>
      <w:r w:rsidR="00485CA6">
        <w:rPr>
          <w:sz w:val="22"/>
          <w:szCs w:val="22"/>
        </w:rPr>
        <w:t>Демонстрация работы второй части задания</w:t>
      </w:r>
      <w:r w:rsidR="00485CA6" w:rsidRPr="00485CA6">
        <w:rPr>
          <w:sz w:val="22"/>
          <w:szCs w:val="22"/>
        </w:rPr>
        <w:t xml:space="preserve"> (</w:t>
      </w:r>
      <w:r w:rsidR="00485CA6" w:rsidRPr="00485CA6">
        <w:rPr>
          <w:sz w:val="22"/>
          <w:szCs w:val="22"/>
        </w:rPr>
        <w:t>2</w:t>
      </w:r>
      <w:r w:rsidR="00485CA6" w:rsidRPr="00485CA6">
        <w:rPr>
          <w:sz w:val="22"/>
          <w:szCs w:val="22"/>
        </w:rPr>
        <w:t>)</w:t>
      </w:r>
    </w:p>
    <w:p w14:paraId="47DB8C40" w14:textId="07F51769" w:rsidR="00BE1BFB" w:rsidRDefault="00BE1BFB" w:rsidP="00BE1BFB">
      <w:pPr>
        <w:widowControl w:val="0"/>
        <w:jc w:val="center"/>
        <w:rPr>
          <w:sz w:val="22"/>
          <w:szCs w:val="22"/>
        </w:rPr>
      </w:pPr>
    </w:p>
    <w:p w14:paraId="08EE2480" w14:textId="77777777" w:rsidR="00BE1BFB" w:rsidRDefault="00BE1BFB" w:rsidP="00BE1BFB">
      <w:pPr>
        <w:widowControl w:val="0"/>
        <w:jc w:val="both"/>
      </w:pPr>
      <w:bookmarkStart w:id="0" w:name="_GoBack"/>
      <w:bookmarkEnd w:id="0"/>
    </w:p>
    <w:p w14:paraId="4A9E1E1E" w14:textId="287888E7" w:rsidR="00581A8A" w:rsidRPr="00723A93" w:rsidRDefault="00581A8A" w:rsidP="00BE1BFB">
      <w:pPr>
        <w:widowControl w:val="0"/>
      </w:pPr>
    </w:p>
    <w:p w14:paraId="76277186" w14:textId="77777777" w:rsidR="00C84C4A" w:rsidRPr="006A6900" w:rsidRDefault="00334832" w:rsidP="00417324">
      <w:pPr>
        <w:spacing w:after="200" w:line="276" w:lineRule="auto"/>
        <w:rPr>
          <w:b/>
          <w:bCs/>
          <w:sz w:val="28"/>
          <w:szCs w:val="28"/>
        </w:rPr>
      </w:pPr>
      <w:r w:rsidRPr="006A6900">
        <w:rPr>
          <w:b/>
          <w:bCs/>
          <w:sz w:val="28"/>
          <w:szCs w:val="28"/>
        </w:rPr>
        <w:t>5</w:t>
      </w:r>
      <w:r w:rsidR="008A1995" w:rsidRPr="006A6900">
        <w:rPr>
          <w:b/>
          <w:bCs/>
          <w:sz w:val="28"/>
          <w:szCs w:val="28"/>
        </w:rPr>
        <w:t>. Выводы</w:t>
      </w:r>
    </w:p>
    <w:p w14:paraId="623B099A" w14:textId="19B962FC" w:rsidR="00C84C4A" w:rsidRPr="00C84C4A" w:rsidRDefault="00C84C4A" w:rsidP="00C84C4A">
      <w:pPr>
        <w:widowControl w:val="0"/>
        <w:ind w:firstLine="709"/>
        <w:jc w:val="both"/>
      </w:pPr>
      <w:r w:rsidRPr="00C84C4A">
        <w:lastRenderedPageBreak/>
        <w:t>В данной</w:t>
      </w:r>
      <w:r>
        <w:t xml:space="preserve"> лабораторной работе требовалось</w:t>
      </w:r>
      <w:r w:rsidR="00581A8A">
        <w:t xml:space="preserve"> изучить перегрузку унарных и бинарных операторов при помощи методов класса и дружественных функций</w:t>
      </w:r>
      <w:r>
        <w:t xml:space="preserve">. При тестировании работы не было выявлено ошибок, программа выдала правильный результат, из чего можно сделать вывод, что лабораторная работа выполнена успешно. </w:t>
      </w:r>
      <w:r w:rsidRPr="00C84C4A">
        <w:t xml:space="preserve"> </w:t>
      </w:r>
    </w:p>
    <w:p w14:paraId="0DEC56C1" w14:textId="77777777" w:rsidR="009C04DB" w:rsidRDefault="009C04DB" w:rsidP="00FA1046">
      <w:pPr>
        <w:pStyle w:val="a3"/>
        <w:widowControl w:val="0"/>
        <w:spacing w:line="360" w:lineRule="auto"/>
        <w:ind w:left="0"/>
        <w:jc w:val="both"/>
      </w:pPr>
    </w:p>
    <w:sectPr w:rsidR="009C04DB" w:rsidSect="00D94999">
      <w:footerReference w:type="default" r:id="rId17"/>
      <w:type w:val="continuous"/>
      <w:pgSz w:w="11909" w:h="16834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42169" w14:textId="77777777" w:rsidR="00B357A6" w:rsidRDefault="00B357A6">
      <w:r>
        <w:separator/>
      </w:r>
    </w:p>
  </w:endnote>
  <w:endnote w:type="continuationSeparator" w:id="0">
    <w:p w14:paraId="0A9A1BCA" w14:textId="77777777" w:rsidR="00B357A6" w:rsidRDefault="00B3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0982467"/>
      <w:docPartObj>
        <w:docPartGallery w:val="Page Numbers (Bottom of Page)"/>
        <w:docPartUnique/>
      </w:docPartObj>
    </w:sdtPr>
    <w:sdtEndPr/>
    <w:sdtContent>
      <w:p w14:paraId="0F372290" w14:textId="5D42A9B8" w:rsidR="001A208A" w:rsidRDefault="001A208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CA6">
          <w:rPr>
            <w:noProof/>
          </w:rPr>
          <w:t>20</w:t>
        </w:r>
        <w:r>
          <w:fldChar w:fldCharType="end"/>
        </w:r>
      </w:p>
    </w:sdtContent>
  </w:sdt>
  <w:p w14:paraId="5135B5A5" w14:textId="77777777" w:rsidR="001A208A" w:rsidRDefault="001A208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AFF73" w14:textId="77777777" w:rsidR="00B357A6" w:rsidRDefault="00B357A6">
      <w:r>
        <w:separator/>
      </w:r>
    </w:p>
  </w:footnote>
  <w:footnote w:type="continuationSeparator" w:id="0">
    <w:p w14:paraId="1A0A9A6F" w14:textId="77777777" w:rsidR="00B357A6" w:rsidRDefault="00B35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B44"/>
    <w:multiLevelType w:val="hybridMultilevel"/>
    <w:tmpl w:val="DC52D620"/>
    <w:lvl w:ilvl="0" w:tplc="6652E5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9D1BEC"/>
    <w:multiLevelType w:val="hybridMultilevel"/>
    <w:tmpl w:val="DE3C2CA4"/>
    <w:lvl w:ilvl="0" w:tplc="0554BD72">
      <w:start w:val="1"/>
      <w:numFmt w:val="decimal"/>
      <w:lvlText w:val="%1."/>
      <w:lvlJc w:val="left"/>
    </w:lvl>
    <w:lvl w:ilvl="1" w:tplc="3E64E812">
      <w:start w:val="1"/>
      <w:numFmt w:val="lowerLetter"/>
      <w:lvlText w:val="%2."/>
      <w:lvlJc w:val="left"/>
      <w:pPr>
        <w:ind w:left="1440" w:hanging="360"/>
      </w:pPr>
    </w:lvl>
    <w:lvl w:ilvl="2" w:tplc="8680773E">
      <w:start w:val="1"/>
      <w:numFmt w:val="lowerRoman"/>
      <w:lvlText w:val="%3."/>
      <w:lvlJc w:val="right"/>
      <w:pPr>
        <w:ind w:left="2160" w:hanging="180"/>
      </w:pPr>
    </w:lvl>
    <w:lvl w:ilvl="3" w:tplc="0B0E525C">
      <w:start w:val="1"/>
      <w:numFmt w:val="decimal"/>
      <w:lvlText w:val="%4."/>
      <w:lvlJc w:val="left"/>
      <w:pPr>
        <w:ind w:left="2880" w:hanging="360"/>
      </w:pPr>
    </w:lvl>
    <w:lvl w:ilvl="4" w:tplc="EC02AAA6">
      <w:start w:val="1"/>
      <w:numFmt w:val="lowerLetter"/>
      <w:lvlText w:val="%5."/>
      <w:lvlJc w:val="left"/>
      <w:pPr>
        <w:ind w:left="3600" w:hanging="360"/>
      </w:pPr>
    </w:lvl>
    <w:lvl w:ilvl="5" w:tplc="4CF0F1F8">
      <w:start w:val="1"/>
      <w:numFmt w:val="lowerRoman"/>
      <w:lvlText w:val="%6."/>
      <w:lvlJc w:val="right"/>
      <w:pPr>
        <w:ind w:left="4320" w:hanging="180"/>
      </w:pPr>
    </w:lvl>
    <w:lvl w:ilvl="6" w:tplc="4D365F4A">
      <w:start w:val="1"/>
      <w:numFmt w:val="decimal"/>
      <w:lvlText w:val="%7."/>
      <w:lvlJc w:val="left"/>
      <w:pPr>
        <w:ind w:left="5040" w:hanging="360"/>
      </w:pPr>
    </w:lvl>
    <w:lvl w:ilvl="7" w:tplc="0F800BAC">
      <w:start w:val="1"/>
      <w:numFmt w:val="lowerLetter"/>
      <w:lvlText w:val="%8."/>
      <w:lvlJc w:val="left"/>
      <w:pPr>
        <w:ind w:left="5760" w:hanging="360"/>
      </w:pPr>
    </w:lvl>
    <w:lvl w:ilvl="8" w:tplc="1FFEB2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2F55"/>
    <w:multiLevelType w:val="hybridMultilevel"/>
    <w:tmpl w:val="5C688AB4"/>
    <w:lvl w:ilvl="0" w:tplc="7876AD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9D2A39"/>
    <w:multiLevelType w:val="hybridMultilevel"/>
    <w:tmpl w:val="0B96DC94"/>
    <w:lvl w:ilvl="0" w:tplc="B36E0CD8">
      <w:start w:val="1"/>
      <w:numFmt w:val="decimal"/>
      <w:lvlText w:val="%1."/>
      <w:lvlJc w:val="left"/>
    </w:lvl>
    <w:lvl w:ilvl="1" w:tplc="053E574E">
      <w:start w:val="1"/>
      <w:numFmt w:val="lowerLetter"/>
      <w:lvlText w:val="%2."/>
      <w:lvlJc w:val="left"/>
      <w:pPr>
        <w:ind w:left="1440" w:hanging="360"/>
      </w:pPr>
    </w:lvl>
    <w:lvl w:ilvl="2" w:tplc="B17EB04C">
      <w:start w:val="1"/>
      <w:numFmt w:val="lowerRoman"/>
      <w:lvlText w:val="%3."/>
      <w:lvlJc w:val="right"/>
      <w:pPr>
        <w:ind w:left="2160" w:hanging="180"/>
      </w:pPr>
    </w:lvl>
    <w:lvl w:ilvl="3" w:tplc="EC32D132">
      <w:start w:val="1"/>
      <w:numFmt w:val="decimal"/>
      <w:lvlText w:val="%4."/>
      <w:lvlJc w:val="left"/>
      <w:pPr>
        <w:ind w:left="2880" w:hanging="360"/>
      </w:pPr>
    </w:lvl>
    <w:lvl w:ilvl="4" w:tplc="03E0F8FE">
      <w:start w:val="1"/>
      <w:numFmt w:val="lowerLetter"/>
      <w:lvlText w:val="%5."/>
      <w:lvlJc w:val="left"/>
      <w:pPr>
        <w:ind w:left="3600" w:hanging="360"/>
      </w:pPr>
    </w:lvl>
    <w:lvl w:ilvl="5" w:tplc="AB5A1CD4">
      <w:start w:val="1"/>
      <w:numFmt w:val="lowerRoman"/>
      <w:lvlText w:val="%6."/>
      <w:lvlJc w:val="right"/>
      <w:pPr>
        <w:ind w:left="4320" w:hanging="180"/>
      </w:pPr>
    </w:lvl>
    <w:lvl w:ilvl="6" w:tplc="765C205C">
      <w:start w:val="1"/>
      <w:numFmt w:val="decimal"/>
      <w:lvlText w:val="%7."/>
      <w:lvlJc w:val="left"/>
      <w:pPr>
        <w:ind w:left="5040" w:hanging="360"/>
      </w:pPr>
    </w:lvl>
    <w:lvl w:ilvl="7" w:tplc="C31A4C7E">
      <w:start w:val="1"/>
      <w:numFmt w:val="lowerLetter"/>
      <w:lvlText w:val="%8."/>
      <w:lvlJc w:val="left"/>
      <w:pPr>
        <w:ind w:left="5760" w:hanging="360"/>
      </w:pPr>
    </w:lvl>
    <w:lvl w:ilvl="8" w:tplc="16344CF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E3CB6"/>
    <w:multiLevelType w:val="hybridMultilevel"/>
    <w:tmpl w:val="AA8E7E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32"/>
    <w:rsid w:val="0000617D"/>
    <w:rsid w:val="000B04A1"/>
    <w:rsid w:val="00140A72"/>
    <w:rsid w:val="001442EC"/>
    <w:rsid w:val="00192B76"/>
    <w:rsid w:val="001A208A"/>
    <w:rsid w:val="001F45D7"/>
    <w:rsid w:val="00230943"/>
    <w:rsid w:val="002375C8"/>
    <w:rsid w:val="0025467D"/>
    <w:rsid w:val="00272D25"/>
    <w:rsid w:val="0029000F"/>
    <w:rsid w:val="002E4D67"/>
    <w:rsid w:val="00334832"/>
    <w:rsid w:val="00344A8F"/>
    <w:rsid w:val="0035352B"/>
    <w:rsid w:val="003C62F2"/>
    <w:rsid w:val="00417324"/>
    <w:rsid w:val="00465CD9"/>
    <w:rsid w:val="00485CA6"/>
    <w:rsid w:val="004C3B70"/>
    <w:rsid w:val="004E09BB"/>
    <w:rsid w:val="00513086"/>
    <w:rsid w:val="00521D3F"/>
    <w:rsid w:val="00540B6F"/>
    <w:rsid w:val="00570B19"/>
    <w:rsid w:val="00575E5A"/>
    <w:rsid w:val="00581A8A"/>
    <w:rsid w:val="00631C30"/>
    <w:rsid w:val="0064291A"/>
    <w:rsid w:val="00650C83"/>
    <w:rsid w:val="00683D2D"/>
    <w:rsid w:val="006A6900"/>
    <w:rsid w:val="006D4F7E"/>
    <w:rsid w:val="00706E19"/>
    <w:rsid w:val="00723A93"/>
    <w:rsid w:val="007375F1"/>
    <w:rsid w:val="00777E23"/>
    <w:rsid w:val="00850E9E"/>
    <w:rsid w:val="008A1995"/>
    <w:rsid w:val="008A58D5"/>
    <w:rsid w:val="008C46F9"/>
    <w:rsid w:val="009452D5"/>
    <w:rsid w:val="00982EC8"/>
    <w:rsid w:val="0099609C"/>
    <w:rsid w:val="009B2101"/>
    <w:rsid w:val="009C04DB"/>
    <w:rsid w:val="00A23B13"/>
    <w:rsid w:val="00A467A5"/>
    <w:rsid w:val="00AF60E4"/>
    <w:rsid w:val="00AF6F20"/>
    <w:rsid w:val="00B357A6"/>
    <w:rsid w:val="00B513D6"/>
    <w:rsid w:val="00B74C9F"/>
    <w:rsid w:val="00B848D1"/>
    <w:rsid w:val="00BA1B43"/>
    <w:rsid w:val="00BB0027"/>
    <w:rsid w:val="00BC17E5"/>
    <w:rsid w:val="00BE1BFB"/>
    <w:rsid w:val="00C13A6E"/>
    <w:rsid w:val="00C71C2F"/>
    <w:rsid w:val="00C84C4A"/>
    <w:rsid w:val="00CC518A"/>
    <w:rsid w:val="00D6728D"/>
    <w:rsid w:val="00D94999"/>
    <w:rsid w:val="00DD1A5A"/>
    <w:rsid w:val="00E05571"/>
    <w:rsid w:val="00E1619F"/>
    <w:rsid w:val="00E20A65"/>
    <w:rsid w:val="00EA2F89"/>
    <w:rsid w:val="00F10980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9B78"/>
  <w15:docId w15:val="{1804E999-04EC-4469-9823-2D9C339D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4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Pr>
      <w:rFonts w:ascii="Cambria" w:hAnsi="Cambria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Нижний колонтитул Знак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Title"/>
    <w:basedOn w:val="a"/>
    <w:link w:val="af9"/>
    <w:uiPriority w:val="99"/>
    <w:qFormat/>
    <w:pPr>
      <w:widowControl w:val="0"/>
      <w:jc w:val="center"/>
    </w:pPr>
    <w:rPr>
      <w:b/>
      <w:bCs/>
      <w:sz w:val="20"/>
      <w:szCs w:val="20"/>
    </w:rPr>
  </w:style>
  <w:style w:type="character" w:customStyle="1" w:styleId="af9">
    <w:name w:val="Заголовок Знак"/>
    <w:basedOn w:val="a0"/>
    <w:link w:val="af8"/>
    <w:uiPriority w:val="99"/>
    <w:rPr>
      <w:rFonts w:ascii="Cambria" w:hAnsi="Cambria" w:cs="Times New Roman"/>
      <w:b/>
      <w:bCs/>
      <w:sz w:val="32"/>
      <w:szCs w:val="32"/>
    </w:rPr>
  </w:style>
  <w:style w:type="paragraph" w:styleId="afa">
    <w:name w:val="Body Text"/>
    <w:basedOn w:val="a"/>
    <w:link w:val="afb"/>
    <w:uiPriority w:val="99"/>
    <w:pPr>
      <w:widowControl w:val="0"/>
      <w:spacing w:before="1200"/>
      <w:jc w:val="center"/>
    </w:pPr>
    <w:rPr>
      <w:sz w:val="28"/>
      <w:szCs w:val="28"/>
    </w:rPr>
  </w:style>
  <w:style w:type="character" w:customStyle="1" w:styleId="afb">
    <w:name w:val="Основной текст Знак"/>
    <w:basedOn w:val="a0"/>
    <w:link w:val="afa"/>
    <w:uiPriority w:val="99"/>
    <w:semiHidden/>
    <w:rPr>
      <w:rFonts w:cs="Times New Roman"/>
      <w:sz w:val="24"/>
      <w:szCs w:val="24"/>
    </w:rPr>
  </w:style>
  <w:style w:type="character" w:styleId="afc">
    <w:name w:val="Placeholder Text"/>
    <w:basedOn w:val="a0"/>
    <w:uiPriority w:val="99"/>
    <w:semiHidden/>
    <w:rsid w:val="00E20A6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C5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518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53;&#1072;&#1089;&#1090;&#1088;&#1072;&#1080;&#1074;&#1072;&#1077;&#1084;&#1099;&#1077;%20&#1096;&#1072;&#1073;&#1083;&#1086;&#1085;&#1099;%20Office\lab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lab1.dotx</Template>
  <TotalTime>308</TotalTime>
  <Pages>1</Pages>
  <Words>2859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1</vt:lpstr>
    </vt:vector>
  </TitlesOfParts>
  <Company>MCIT</Company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1</dc:title>
  <dc:subject/>
  <dc:creator>VICTOR</dc:creator>
  <cp:keywords/>
  <dc:description/>
  <cp:lastModifiedBy>RePack by Diakov</cp:lastModifiedBy>
  <cp:revision>6</cp:revision>
  <cp:lastPrinted>2024-03-22T13:25:00Z</cp:lastPrinted>
  <dcterms:created xsi:type="dcterms:W3CDTF">2024-05-17T03:13:00Z</dcterms:created>
  <dcterms:modified xsi:type="dcterms:W3CDTF">2024-12-09T04:43:00Z</dcterms:modified>
</cp:coreProperties>
</file>